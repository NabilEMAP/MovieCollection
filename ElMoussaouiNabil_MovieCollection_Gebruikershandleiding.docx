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A97BF" w14:textId="49CFD19F" w:rsidR="0019775D" w:rsidRPr="00310840" w:rsidRDefault="00905966" w:rsidP="00DF6BF0">
      <w:pPr>
        <w:pStyle w:val="Titel"/>
        <w:spacing w:before="2280"/>
        <w:rPr>
          <w:color w:val="C40009"/>
        </w:rPr>
      </w:pPr>
      <w:bookmarkStart w:id="0" w:name="_Toc371628269"/>
      <w:r w:rsidRPr="00310840">
        <w:rPr>
          <w:color w:val="C40009"/>
        </w:rPr>
        <w:t>Profession</w:t>
      </w:r>
      <w:r w:rsidR="00895CB8" w:rsidRPr="00310840">
        <w:rPr>
          <w:color w:val="C40009"/>
        </w:rPr>
        <w:t>al</w:t>
      </w:r>
      <w:r w:rsidRPr="00310840">
        <w:rPr>
          <w:color w:val="C40009"/>
        </w:rPr>
        <w:t xml:space="preserve"> Bachelor</w:t>
      </w:r>
      <w:r>
        <w:br/>
      </w:r>
      <w:r w:rsidR="00895CB8" w:rsidRPr="00310840">
        <w:rPr>
          <w:color w:val="C40009"/>
        </w:rPr>
        <w:t>Applied Informatics</w:t>
      </w:r>
    </w:p>
    <w:bookmarkEnd w:id="0"/>
    <w:p w14:paraId="4A7DACEA" w14:textId="3E8E2C9B" w:rsidR="0019775D" w:rsidRPr="001C4E45" w:rsidRDefault="001C4E45" w:rsidP="0019775D">
      <w:pPr>
        <w:pStyle w:val="Titel"/>
        <w:spacing w:before="1600"/>
        <w:contextualSpacing w:val="0"/>
        <w:rPr>
          <w:lang w:val="nl-BE"/>
        </w:rPr>
      </w:pPr>
      <w:r w:rsidRPr="001C4E45">
        <w:rPr>
          <w:lang w:val="nl-BE"/>
        </w:rPr>
        <w:t>G</w:t>
      </w:r>
      <w:r>
        <w:rPr>
          <w:lang w:val="nl-BE"/>
        </w:rPr>
        <w:t>ebruikershandleiding</w:t>
      </w:r>
    </w:p>
    <w:p w14:paraId="3F6149E2" w14:textId="2D9255D4" w:rsidR="00876C39" w:rsidRPr="00895CB8" w:rsidRDefault="00ED1795" w:rsidP="00876C39">
      <w:pPr>
        <w:jc w:val="center"/>
        <w:rPr>
          <w:lang w:val="nl-NL"/>
        </w:rPr>
      </w:pPr>
      <w:r>
        <w:rPr>
          <w:lang w:val="nl-NL"/>
        </w:rPr>
        <w:t xml:space="preserve">Deel van het </w:t>
      </w:r>
      <w:r w:rsidR="001C4E45">
        <w:rPr>
          <w:lang w:val="nl-NL"/>
        </w:rPr>
        <w:t>Programmeren in .NET solo</w:t>
      </w:r>
      <w:r>
        <w:rPr>
          <w:lang w:val="nl-NL"/>
        </w:rPr>
        <w:t xml:space="preserve"> project</w:t>
      </w:r>
      <w:r w:rsidR="00876C39" w:rsidRPr="77E9CBB8">
        <w:rPr>
          <w:lang w:val="nl-NL"/>
        </w:rPr>
        <w:t xml:space="preserve"> </w:t>
      </w:r>
      <w:r w:rsidR="00876C39" w:rsidRPr="00ED1795">
        <w:rPr>
          <w:lang w:val="nl-BE"/>
        </w:rPr>
        <w:br/>
      </w:r>
    </w:p>
    <w:p w14:paraId="45074221" w14:textId="01DFD12F" w:rsidR="00876C39" w:rsidRPr="001C4E45" w:rsidRDefault="00876C39" w:rsidP="00876C39">
      <w:pPr>
        <w:pStyle w:val="Titel"/>
        <w:spacing w:before="720"/>
        <w:contextualSpacing w:val="0"/>
        <w:rPr>
          <w:lang w:val="en-US"/>
        </w:rPr>
      </w:pPr>
      <w:proofErr w:type="spellStart"/>
      <w:r w:rsidRPr="001C4E45">
        <w:rPr>
          <w:lang w:val="en-US"/>
        </w:rPr>
        <w:t>Artesis</w:t>
      </w:r>
      <w:proofErr w:type="spellEnd"/>
      <w:r w:rsidRPr="001C4E45">
        <w:rPr>
          <w:lang w:val="en-US"/>
        </w:rPr>
        <w:t xml:space="preserve"> </w:t>
      </w:r>
      <w:proofErr w:type="spellStart"/>
      <w:r w:rsidRPr="001C4E45">
        <w:rPr>
          <w:lang w:val="en-US"/>
        </w:rPr>
        <w:t>Plantijn</w:t>
      </w:r>
      <w:proofErr w:type="spellEnd"/>
      <w:r w:rsidRPr="001C4E45">
        <w:rPr>
          <w:lang w:val="en-US"/>
        </w:rPr>
        <w:t xml:space="preserve"> </w:t>
      </w:r>
      <w:r w:rsidR="00895CB8" w:rsidRPr="001C4E45">
        <w:rPr>
          <w:lang w:val="en-US"/>
        </w:rPr>
        <w:t>College University</w:t>
      </w:r>
    </w:p>
    <w:p w14:paraId="0A8DF689" w14:textId="70038F85" w:rsidR="00905966" w:rsidRPr="001C4E45" w:rsidRDefault="001C4E45" w:rsidP="00DF6BF0">
      <w:pPr>
        <w:pStyle w:val="Titel"/>
        <w:spacing w:before="1920"/>
        <w:contextualSpacing w:val="0"/>
        <w:rPr>
          <w:color w:val="C40009"/>
          <w:lang w:val="nl-BE"/>
        </w:rPr>
      </w:pPr>
      <w:proofErr w:type="spellStart"/>
      <w:r w:rsidRPr="001C4E45">
        <w:rPr>
          <w:color w:val="C40009"/>
          <w:lang w:val="nl-BE"/>
        </w:rPr>
        <w:t>MovieCollection</w:t>
      </w:r>
      <w:proofErr w:type="spellEnd"/>
    </w:p>
    <w:p w14:paraId="50D5D021" w14:textId="359E675E" w:rsidR="009C6BBB" w:rsidRPr="001C4E45" w:rsidRDefault="009C6BBB" w:rsidP="009C6BBB">
      <w:pPr>
        <w:rPr>
          <w:lang w:val="nl-BE"/>
        </w:rPr>
      </w:pPr>
    </w:p>
    <w:p w14:paraId="35A6E5F8" w14:textId="77777777" w:rsidR="009C6BBB" w:rsidRPr="001C4E45" w:rsidRDefault="009C6BBB" w:rsidP="009C6BBB">
      <w:pPr>
        <w:rPr>
          <w:lang w:val="nl-BE"/>
        </w:rPr>
      </w:pPr>
    </w:p>
    <w:p w14:paraId="22677CCA" w14:textId="65AC3A1D" w:rsidR="009C6BBB" w:rsidRDefault="001C4E45" w:rsidP="0039724B">
      <w:pPr>
        <w:tabs>
          <w:tab w:val="right" w:pos="9072"/>
        </w:tabs>
        <w:spacing w:before="1200"/>
        <w:jc w:val="right"/>
        <w:rPr>
          <w:lang w:val="nl-NL"/>
        </w:rPr>
      </w:pPr>
      <w:r w:rsidRPr="001C4E45">
        <w:rPr>
          <w:lang w:val="nl-BE"/>
        </w:rPr>
        <w:t>Na</w:t>
      </w:r>
      <w:r>
        <w:rPr>
          <w:lang w:val="nl-BE"/>
        </w:rPr>
        <w:t>bil El Moussaoui</w:t>
      </w:r>
      <w:r w:rsidR="00DF6BF0" w:rsidRPr="001C4E45">
        <w:rPr>
          <w:lang w:val="nl-BE"/>
        </w:rPr>
        <w:tab/>
      </w:r>
      <w:r w:rsidR="47DC393E" w:rsidRPr="77E9CBB8">
        <w:rPr>
          <w:lang w:val="nl-NL"/>
        </w:rPr>
        <w:t>A</w:t>
      </w:r>
      <w:r w:rsidR="00895CB8" w:rsidRPr="77E9CBB8">
        <w:rPr>
          <w:lang w:val="nl-NL"/>
        </w:rPr>
        <w:t>cademi</w:t>
      </w:r>
      <w:r w:rsidR="00E80381">
        <w:rPr>
          <w:lang w:val="nl-NL"/>
        </w:rPr>
        <w:t>ejaar</w:t>
      </w:r>
      <w:r w:rsidR="00DF6BF0" w:rsidRPr="77E9CBB8">
        <w:rPr>
          <w:lang w:val="nl-NL"/>
        </w:rPr>
        <w:t xml:space="preserve"> 20</w:t>
      </w:r>
      <w:r w:rsidR="79F4C1A2" w:rsidRPr="77E9CBB8">
        <w:rPr>
          <w:lang w:val="nl-NL"/>
        </w:rPr>
        <w:t>20</w:t>
      </w:r>
      <w:r w:rsidR="00DF6BF0" w:rsidRPr="77E9CBB8">
        <w:rPr>
          <w:lang w:val="nl-NL"/>
        </w:rPr>
        <w:t>-202</w:t>
      </w:r>
      <w:r w:rsidR="6F33FA28" w:rsidRPr="77E9CBB8">
        <w:rPr>
          <w:lang w:val="nl-NL"/>
        </w:rPr>
        <w:t>1</w:t>
      </w:r>
      <w:r w:rsidR="00DF6BF0" w:rsidRPr="00310840">
        <w:rPr>
          <w:lang w:val="nl-NL"/>
        </w:rPr>
        <w:tab/>
      </w:r>
      <w:r w:rsidR="00DF6BF0" w:rsidRPr="77E9CBB8">
        <w:rPr>
          <w:lang w:val="nl-NL"/>
        </w:rPr>
        <w:t>2</w:t>
      </w:r>
      <w:r w:rsidR="00E80381">
        <w:rPr>
          <w:vertAlign w:val="superscript"/>
          <w:lang w:val="nl-NL"/>
        </w:rPr>
        <w:t>de</w:t>
      </w:r>
      <w:r w:rsidR="00DF6BF0" w:rsidRPr="77E9CBB8">
        <w:rPr>
          <w:lang w:val="nl-NL"/>
        </w:rPr>
        <w:t xml:space="preserve"> semester</w:t>
      </w:r>
    </w:p>
    <w:p w14:paraId="0610EF3E" w14:textId="2D46588D" w:rsidR="0039380F" w:rsidRPr="009C6BBB" w:rsidRDefault="009C6BBB" w:rsidP="009C6BBB">
      <w:pPr>
        <w:spacing w:after="200" w:line="276" w:lineRule="auto"/>
        <w:jc w:val="left"/>
        <w:rPr>
          <w:lang w:val="nl-NL"/>
        </w:rPr>
      </w:pPr>
      <w:r w:rsidRPr="3583793A">
        <w:rPr>
          <w:lang w:val="nl-NL"/>
        </w:rPr>
        <w:br w:type="page"/>
      </w:r>
    </w:p>
    <w:bookmarkStart w:id="1" w:name="_Toc69866607" w:displacedByCustomXml="next"/>
    <w:sdt>
      <w:sdtPr>
        <w:rPr>
          <w:rFonts w:cs="Times New Roman"/>
          <w:bCs w:val="0"/>
          <w:kern w:val="0"/>
          <w:sz w:val="22"/>
          <w:szCs w:val="24"/>
        </w:rPr>
        <w:id w:val="652495486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27257283" w14:textId="28C44DCE" w:rsidR="00F818CA" w:rsidRPr="001C4E45" w:rsidRDefault="7D45AAD2" w:rsidP="0089211B">
          <w:pPr>
            <w:pStyle w:val="Kopvaninhoudsopgave"/>
            <w:rPr>
              <w:lang w:val="nl-BE"/>
            </w:rPr>
          </w:pPr>
          <w:r w:rsidRPr="001C4E45">
            <w:rPr>
              <w:lang w:val="nl-BE"/>
            </w:rPr>
            <w:t>Inhoud</w:t>
          </w:r>
          <w:r w:rsidR="0F23E030" w:rsidRPr="001C4E45">
            <w:rPr>
              <w:lang w:val="nl-BE"/>
            </w:rPr>
            <w:t>stafel</w:t>
          </w:r>
        </w:p>
        <w:p w14:paraId="33463E77" w14:textId="14A03595" w:rsidR="0084275F" w:rsidRDefault="0089211B">
          <w:pPr>
            <w:pStyle w:val="Inhopg1"/>
            <w:rPr>
              <w:rFonts w:asciiTheme="minorHAnsi" w:eastAsiaTheme="minorEastAsia" w:hAnsiTheme="minorHAnsi" w:cstheme="minorBidi"/>
              <w:color w:val="auto"/>
              <w:position w:val="0"/>
              <w:sz w:val="22"/>
              <w:szCs w:val="22"/>
            </w:rPr>
          </w:pPr>
          <w:r w:rsidRPr="00895CB8">
            <w:rPr>
              <w:lang w:val="en-GB"/>
            </w:rPr>
            <w:fldChar w:fldCharType="begin"/>
          </w:r>
          <w:r w:rsidRPr="00895CB8">
            <w:rPr>
              <w:lang w:val="en-GB"/>
            </w:rPr>
            <w:instrText xml:space="preserve"> TOC \o "1-1" \h \z \u </w:instrText>
          </w:r>
          <w:r w:rsidRPr="00895CB8">
            <w:rPr>
              <w:lang w:val="en-GB"/>
            </w:rPr>
            <w:fldChar w:fldCharType="separate"/>
          </w:r>
          <w:hyperlink w:anchor="_Toc124193733" w:history="1">
            <w:r w:rsidR="0084275F" w:rsidRPr="00C35A85">
              <w:rPr>
                <w:rStyle w:val="Hyperlink"/>
                <w:lang w:val="nl-NL"/>
              </w:rPr>
              <w:t>SQL Script Invoeren</w:t>
            </w:r>
            <w:r w:rsidR="0084275F">
              <w:rPr>
                <w:webHidden/>
              </w:rPr>
              <w:tab/>
            </w:r>
            <w:r w:rsidR="0084275F">
              <w:rPr>
                <w:webHidden/>
              </w:rPr>
              <w:fldChar w:fldCharType="begin"/>
            </w:r>
            <w:r w:rsidR="0084275F">
              <w:rPr>
                <w:webHidden/>
              </w:rPr>
              <w:instrText xml:space="preserve"> PAGEREF _Toc124193733 \h </w:instrText>
            </w:r>
            <w:r w:rsidR="0084275F">
              <w:rPr>
                <w:webHidden/>
              </w:rPr>
            </w:r>
            <w:r w:rsidR="0084275F">
              <w:rPr>
                <w:webHidden/>
              </w:rPr>
              <w:fldChar w:fldCharType="separate"/>
            </w:r>
            <w:r w:rsidR="0084275F">
              <w:rPr>
                <w:webHidden/>
              </w:rPr>
              <w:t>3</w:t>
            </w:r>
            <w:r w:rsidR="0084275F">
              <w:rPr>
                <w:webHidden/>
              </w:rPr>
              <w:fldChar w:fldCharType="end"/>
            </w:r>
          </w:hyperlink>
        </w:p>
        <w:p w14:paraId="28D724D0" w14:textId="4AF9252A" w:rsidR="0084275F" w:rsidRDefault="0084275F">
          <w:pPr>
            <w:pStyle w:val="Inhopg1"/>
            <w:rPr>
              <w:rFonts w:asciiTheme="minorHAnsi" w:eastAsiaTheme="minorEastAsia" w:hAnsiTheme="minorHAnsi" w:cstheme="minorBidi"/>
              <w:color w:val="auto"/>
              <w:position w:val="0"/>
              <w:sz w:val="22"/>
              <w:szCs w:val="22"/>
            </w:rPr>
          </w:pPr>
          <w:hyperlink w:anchor="_Toc124193734" w:history="1">
            <w:r w:rsidRPr="00C35A85">
              <w:rPr>
                <w:rStyle w:val="Hyperlink"/>
                <w:lang w:val="nl-NL" w:eastAsia="en-US"/>
              </w:rPr>
              <w:t>Setup Startup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_Toc124193734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0AC0146" w14:textId="7A174C6A" w:rsidR="0084275F" w:rsidRDefault="0084275F">
          <w:pPr>
            <w:pStyle w:val="Inhopg1"/>
            <w:rPr>
              <w:rFonts w:asciiTheme="minorHAnsi" w:eastAsiaTheme="minorEastAsia" w:hAnsiTheme="minorHAnsi" w:cstheme="minorBidi"/>
              <w:color w:val="auto"/>
              <w:position w:val="0"/>
              <w:sz w:val="22"/>
              <w:szCs w:val="22"/>
            </w:rPr>
          </w:pPr>
          <w:hyperlink w:anchor="_Toc124193735" w:history="1">
            <w:r w:rsidRPr="00C35A85">
              <w:rPr>
                <w:rStyle w:val="Hyperlink"/>
                <w:lang w:val="nl-NL" w:eastAsia="en-US"/>
              </w:rPr>
              <w:t>MovieCollection Webpagina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_Toc124193735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1B9BFBC" w14:textId="199DEF48" w:rsidR="0084275F" w:rsidRDefault="0084275F">
          <w:pPr>
            <w:pStyle w:val="Inhopg1"/>
            <w:rPr>
              <w:rFonts w:asciiTheme="minorHAnsi" w:eastAsiaTheme="minorEastAsia" w:hAnsiTheme="minorHAnsi" w:cstheme="minorBidi"/>
              <w:color w:val="auto"/>
              <w:position w:val="0"/>
              <w:sz w:val="22"/>
              <w:szCs w:val="22"/>
            </w:rPr>
          </w:pPr>
          <w:hyperlink w:anchor="_Toc124193736" w:history="1">
            <w:r w:rsidRPr="00C35A85">
              <w:rPr>
                <w:rStyle w:val="Hyperlink"/>
                <w:lang w:val="nl-NL" w:eastAsia="en-US"/>
              </w:rPr>
              <w:t>Conclusie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_Toc124193736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2A6CAF1" w14:textId="0DFD58F4" w:rsidR="00F818CA" w:rsidRPr="00895CB8" w:rsidRDefault="0089211B" w:rsidP="006275D7">
          <w:r w:rsidRPr="00895CB8">
            <w:rPr>
              <w:rFonts w:eastAsiaTheme="majorEastAsia"/>
              <w:noProof/>
              <w:position w:val="2"/>
              <w:sz w:val="24"/>
              <w:u w:color="999999"/>
              <w:lang w:eastAsia="nl-BE"/>
            </w:rPr>
            <w:fldChar w:fldCharType="end"/>
          </w:r>
        </w:p>
      </w:sdtContent>
    </w:sdt>
    <w:p w14:paraId="0B9A5795" w14:textId="77777777" w:rsidR="006275D7" w:rsidRDefault="006275D7" w:rsidP="006275D7">
      <w:pPr>
        <w:rPr>
          <w:rFonts w:cs="Arial"/>
          <w:kern w:val="32"/>
          <w:sz w:val="36"/>
          <w:szCs w:val="36"/>
          <w:lang w:val="nl-NL"/>
        </w:rPr>
      </w:pPr>
      <w:r w:rsidRPr="77E9CBB8">
        <w:rPr>
          <w:lang w:val="nl-NL"/>
        </w:rPr>
        <w:br w:type="page"/>
      </w:r>
    </w:p>
    <w:p w14:paraId="7F246D46" w14:textId="59A9493F" w:rsidR="0054057D" w:rsidRPr="00895CB8" w:rsidRDefault="00430C6E" w:rsidP="003D7E68">
      <w:pPr>
        <w:pStyle w:val="Kop1"/>
        <w:rPr>
          <w:lang w:val="nl-NL"/>
        </w:rPr>
      </w:pPr>
      <w:bookmarkStart w:id="2" w:name="_Toc124193733"/>
      <w:r>
        <w:rPr>
          <w:lang w:val="nl-NL"/>
        </w:rPr>
        <w:lastRenderedPageBreak/>
        <w:t>SQL Script Invoer</w:t>
      </w:r>
      <w:r w:rsidR="00DF3FA0">
        <w:rPr>
          <w:lang w:val="nl-NL"/>
        </w:rPr>
        <w:t>en</w:t>
      </w:r>
      <w:bookmarkEnd w:id="2"/>
    </w:p>
    <w:p w14:paraId="1F264E3E" w14:textId="5E1C30E6" w:rsidR="3583793A" w:rsidRDefault="00C97FBD" w:rsidP="3583793A">
      <w:pPr>
        <w:rPr>
          <w:lang w:val="nl-NL"/>
        </w:rPr>
      </w:pPr>
      <w:bookmarkStart w:id="3" w:name="_Toc69866611"/>
      <w:bookmarkEnd w:id="1"/>
      <w:r>
        <w:rPr>
          <w:noProof/>
          <w:lang w:val="nl-NL"/>
        </w:rPr>
        <w:drawing>
          <wp:inline distT="0" distB="0" distL="0" distR="0" wp14:anchorId="136BDC7F" wp14:editId="0D1EF052">
            <wp:extent cx="5762625" cy="309562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CCC7B" w14:textId="1EAEBBDA" w:rsidR="00C97FBD" w:rsidRDefault="00C97FBD" w:rsidP="3583793A">
      <w:pPr>
        <w:rPr>
          <w:lang w:val="nl-NL"/>
        </w:rPr>
      </w:pPr>
      <w:r>
        <w:rPr>
          <w:lang w:val="nl-NL"/>
        </w:rPr>
        <w:t xml:space="preserve">In het begin van dit applicatie navigeert </w:t>
      </w:r>
      <w:r w:rsidR="00174975">
        <w:rPr>
          <w:lang w:val="nl-NL"/>
        </w:rPr>
        <w:t>u</w:t>
      </w:r>
      <w:r>
        <w:rPr>
          <w:lang w:val="nl-NL"/>
        </w:rPr>
        <w:t xml:space="preserve"> naar “</w:t>
      </w:r>
      <w:proofErr w:type="spellStart"/>
      <w:r>
        <w:rPr>
          <w:lang w:val="nl-NL"/>
        </w:rPr>
        <w:t>MovieCollection.BLL</w:t>
      </w:r>
      <w:proofErr w:type="spellEnd"/>
      <w:r>
        <w:rPr>
          <w:lang w:val="nl-NL"/>
        </w:rPr>
        <w:t>” onder de directory “</w:t>
      </w:r>
      <w:proofErr w:type="spellStart"/>
      <w:r>
        <w:rPr>
          <w:lang w:val="nl-NL"/>
        </w:rPr>
        <w:t>ScriptMigration</w:t>
      </w:r>
      <w:proofErr w:type="spellEnd"/>
      <w:r>
        <w:rPr>
          <w:lang w:val="nl-NL"/>
        </w:rPr>
        <w:t xml:space="preserve">”. Daar vindt </w:t>
      </w:r>
      <w:r w:rsidR="00174975">
        <w:rPr>
          <w:lang w:val="nl-NL"/>
        </w:rPr>
        <w:t>u</w:t>
      </w:r>
      <w:r>
        <w:rPr>
          <w:lang w:val="nl-NL"/>
        </w:rPr>
        <w:t xml:space="preserve"> het </w:t>
      </w:r>
      <w:proofErr w:type="spellStart"/>
      <w:r>
        <w:rPr>
          <w:lang w:val="nl-NL"/>
        </w:rPr>
        <w:t>FullScript.sql</w:t>
      </w:r>
      <w:proofErr w:type="spellEnd"/>
      <w:r>
        <w:rPr>
          <w:lang w:val="nl-NL"/>
        </w:rPr>
        <w:t>. Kopieer heel het scriptje.</w:t>
      </w:r>
    </w:p>
    <w:p w14:paraId="7785A187" w14:textId="0602906D" w:rsidR="00C97FBD" w:rsidRDefault="00C97FBD" w:rsidP="3583793A">
      <w:pPr>
        <w:rPr>
          <w:lang w:val="nl-NL"/>
        </w:rPr>
      </w:pPr>
      <w:r>
        <w:rPr>
          <w:noProof/>
        </w:rPr>
        <w:drawing>
          <wp:inline distT="0" distB="0" distL="0" distR="0" wp14:anchorId="18F3A71A" wp14:editId="21FD53C9">
            <wp:extent cx="5760720" cy="3098165"/>
            <wp:effectExtent l="0" t="0" r="0" b="6985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69C9" w14:textId="4E81E7F5" w:rsidR="003A5E1F" w:rsidRDefault="003A5E1F" w:rsidP="3583793A">
      <w:pPr>
        <w:rPr>
          <w:lang w:val="nl-NL"/>
        </w:rPr>
      </w:pPr>
      <w:r>
        <w:rPr>
          <w:lang w:val="nl-NL"/>
        </w:rPr>
        <w:t xml:space="preserve">Maak in </w:t>
      </w:r>
      <w:r w:rsidR="00174975">
        <w:rPr>
          <w:lang w:val="nl-NL"/>
        </w:rPr>
        <w:t>u</w:t>
      </w:r>
      <w:r>
        <w:rPr>
          <w:lang w:val="nl-NL"/>
        </w:rPr>
        <w:t xml:space="preserve"> “Microsoft SQL Server Management Studio 18” een “New Query” en plakt </w:t>
      </w:r>
      <w:r w:rsidR="00174975">
        <w:rPr>
          <w:lang w:val="nl-NL"/>
        </w:rPr>
        <w:t>u</w:t>
      </w:r>
      <w:r>
        <w:rPr>
          <w:lang w:val="nl-NL"/>
        </w:rPr>
        <w:t xml:space="preserve"> vervolgens het scriptje erin.</w:t>
      </w:r>
    </w:p>
    <w:p w14:paraId="6E91FB47" w14:textId="312C8496" w:rsidR="003A5E1F" w:rsidRDefault="003A5E1F" w:rsidP="3583793A">
      <w:pPr>
        <w:rPr>
          <w:lang w:val="nl-NL"/>
        </w:rPr>
      </w:pPr>
      <w:r>
        <w:rPr>
          <w:noProof/>
        </w:rPr>
        <w:lastRenderedPageBreak/>
        <w:drawing>
          <wp:inline distT="0" distB="0" distL="0" distR="0" wp14:anchorId="58521D54" wp14:editId="12931F82">
            <wp:extent cx="5760720" cy="3101340"/>
            <wp:effectExtent l="0" t="0" r="0" b="3810"/>
            <wp:docPr id="4" name="Afbeelding 4" descr="Afbeelding met tekst, monitor, binnen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, monitor, binnen, schermafbeelding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377A" w14:textId="5C188DE0" w:rsidR="003A5E1F" w:rsidRDefault="003A5E1F" w:rsidP="3583793A">
      <w:pPr>
        <w:rPr>
          <w:lang w:val="nl-NL"/>
        </w:rPr>
      </w:pPr>
      <w:r>
        <w:rPr>
          <w:lang w:val="nl-NL"/>
        </w:rPr>
        <w:t xml:space="preserve">Een ander alternatief als de vorige optie niet werkt,  verwijdert </w:t>
      </w:r>
      <w:r w:rsidR="00174975">
        <w:rPr>
          <w:lang w:val="nl-NL"/>
        </w:rPr>
        <w:t>u</w:t>
      </w:r>
      <w:r>
        <w:rPr>
          <w:lang w:val="nl-NL"/>
        </w:rPr>
        <w:t xml:space="preserve"> de database met de “</w:t>
      </w:r>
      <w:proofErr w:type="spellStart"/>
      <w:r>
        <w:rPr>
          <w:lang w:val="nl-NL"/>
        </w:rPr>
        <w:t>Existing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Connections</w:t>
      </w:r>
      <w:proofErr w:type="spellEnd"/>
      <w:r>
        <w:rPr>
          <w:lang w:val="nl-NL"/>
        </w:rPr>
        <w:t xml:space="preserve">” , dan navigeert </w:t>
      </w:r>
      <w:r w:rsidR="00174975">
        <w:rPr>
          <w:lang w:val="nl-NL"/>
        </w:rPr>
        <w:t>u</w:t>
      </w:r>
      <w:r>
        <w:rPr>
          <w:lang w:val="nl-NL"/>
        </w:rPr>
        <w:t xml:space="preserve"> in Visual Studio naar “Tools”, “</w:t>
      </w:r>
      <w:proofErr w:type="spellStart"/>
      <w:r>
        <w:rPr>
          <w:lang w:val="nl-NL"/>
        </w:rPr>
        <w:t>NuGet</w:t>
      </w:r>
      <w:proofErr w:type="spellEnd"/>
      <w:r>
        <w:rPr>
          <w:lang w:val="nl-NL"/>
        </w:rPr>
        <w:t xml:space="preserve"> Package Manager” en vervolgens op “Package Manager Console”.</w:t>
      </w:r>
    </w:p>
    <w:p w14:paraId="5C673F4F" w14:textId="0019993A" w:rsidR="0037416E" w:rsidRDefault="003A5E1F" w:rsidP="3583793A">
      <w:pPr>
        <w:rPr>
          <w:lang w:val="nl-NL"/>
        </w:rPr>
      </w:pPr>
      <w:r>
        <w:rPr>
          <w:lang w:val="nl-NL"/>
        </w:rPr>
        <w:t xml:space="preserve">In de console voert </w:t>
      </w:r>
      <w:r w:rsidR="00174975">
        <w:rPr>
          <w:lang w:val="nl-NL"/>
        </w:rPr>
        <w:t>u</w:t>
      </w:r>
      <w:r>
        <w:rPr>
          <w:lang w:val="nl-NL"/>
        </w:rPr>
        <w:t xml:space="preserve"> “update-database” uit.</w:t>
      </w:r>
    </w:p>
    <w:p w14:paraId="05E69E6B" w14:textId="58552A71" w:rsidR="00584A41" w:rsidRDefault="00DF3FA0" w:rsidP="00584A41">
      <w:pPr>
        <w:pStyle w:val="Kop1"/>
        <w:rPr>
          <w:rFonts w:cs="Times New Roman"/>
          <w:kern w:val="0"/>
          <w:lang w:val="nl-NL" w:eastAsia="en-US"/>
        </w:rPr>
      </w:pPr>
      <w:bookmarkStart w:id="4" w:name="_Toc124193734"/>
      <w:r>
        <w:rPr>
          <w:rFonts w:cs="Times New Roman"/>
          <w:kern w:val="0"/>
          <w:lang w:val="nl-NL" w:eastAsia="en-US"/>
        </w:rPr>
        <w:t>Setup Startup Project</w:t>
      </w:r>
      <w:bookmarkEnd w:id="4"/>
    </w:p>
    <w:p w14:paraId="1140F6E7" w14:textId="0F2107D7" w:rsidR="00DF3FA0" w:rsidRDefault="00DF3FA0" w:rsidP="00DF3FA0">
      <w:pPr>
        <w:rPr>
          <w:lang w:val="nl-NL" w:eastAsia="en-US"/>
        </w:rPr>
      </w:pPr>
      <w:r>
        <w:rPr>
          <w:noProof/>
        </w:rPr>
        <w:drawing>
          <wp:inline distT="0" distB="0" distL="0" distR="0" wp14:anchorId="05A99D58" wp14:editId="6B36423B">
            <wp:extent cx="5760720" cy="3102610"/>
            <wp:effectExtent l="0" t="0" r="0" b="2540"/>
            <wp:docPr id="5" name="Afbeelding 5" descr="Afbeelding met tekst, monitor, binnen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, monitor, binnen, schermafbeelding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6D5F" w14:textId="592308C8" w:rsidR="00ED30D8" w:rsidRPr="00DF3FA0" w:rsidRDefault="00ED30D8" w:rsidP="00DF3FA0">
      <w:pPr>
        <w:rPr>
          <w:lang w:val="nl-NL" w:eastAsia="en-US"/>
        </w:rPr>
      </w:pPr>
      <w:r>
        <w:rPr>
          <w:lang w:val="nl-NL" w:eastAsia="en-US"/>
        </w:rPr>
        <w:t xml:space="preserve">Rechtermuisklik op de Solution en zet “Multiple Startup </w:t>
      </w:r>
      <w:proofErr w:type="spellStart"/>
      <w:r>
        <w:rPr>
          <w:lang w:val="nl-NL" w:eastAsia="en-US"/>
        </w:rPr>
        <w:t>Projects</w:t>
      </w:r>
      <w:proofErr w:type="spellEnd"/>
      <w:r>
        <w:rPr>
          <w:lang w:val="nl-NL" w:eastAsia="en-US"/>
        </w:rPr>
        <w:t>” aan. Vervang vervolgens de “</w:t>
      </w:r>
      <w:proofErr w:type="spellStart"/>
      <w:r>
        <w:rPr>
          <w:lang w:val="nl-NL" w:eastAsia="en-US"/>
        </w:rPr>
        <w:t>MovieCollection.API</w:t>
      </w:r>
      <w:proofErr w:type="spellEnd"/>
      <w:r>
        <w:rPr>
          <w:lang w:val="nl-NL" w:eastAsia="en-US"/>
        </w:rPr>
        <w:t>” en “</w:t>
      </w:r>
      <w:proofErr w:type="spellStart"/>
      <w:r>
        <w:rPr>
          <w:lang w:val="nl-NL" w:eastAsia="en-US"/>
        </w:rPr>
        <w:t>MovieCollection.UI</w:t>
      </w:r>
      <w:proofErr w:type="spellEnd"/>
      <w:r>
        <w:rPr>
          <w:lang w:val="nl-NL" w:eastAsia="en-US"/>
        </w:rPr>
        <w:t>” door “Start”. Druk dan op “Toepassen”.</w:t>
      </w:r>
    </w:p>
    <w:p w14:paraId="70BC3A68" w14:textId="427A6A8C" w:rsidR="00DF3FA0" w:rsidRDefault="000D2EAF" w:rsidP="00DF3FA0">
      <w:pPr>
        <w:pStyle w:val="Kop1"/>
        <w:rPr>
          <w:rFonts w:cs="Times New Roman"/>
          <w:kern w:val="0"/>
          <w:lang w:val="nl-NL" w:eastAsia="en-US"/>
        </w:rPr>
      </w:pPr>
      <w:bookmarkStart w:id="5" w:name="_Toc124193735"/>
      <w:bookmarkEnd w:id="3"/>
      <w:proofErr w:type="spellStart"/>
      <w:r>
        <w:rPr>
          <w:rFonts w:cs="Times New Roman"/>
          <w:kern w:val="0"/>
          <w:lang w:val="nl-NL" w:eastAsia="en-US"/>
        </w:rPr>
        <w:lastRenderedPageBreak/>
        <w:t>MovieCollection</w:t>
      </w:r>
      <w:proofErr w:type="spellEnd"/>
      <w:r>
        <w:rPr>
          <w:rFonts w:cs="Times New Roman"/>
          <w:kern w:val="0"/>
          <w:lang w:val="nl-NL" w:eastAsia="en-US"/>
        </w:rPr>
        <w:t xml:space="preserve"> Webpagina</w:t>
      </w:r>
      <w:bookmarkEnd w:id="5"/>
    </w:p>
    <w:p w14:paraId="59957C24" w14:textId="56C84AC4" w:rsidR="000905F3" w:rsidRDefault="000905F3" w:rsidP="000905F3">
      <w:pPr>
        <w:rPr>
          <w:lang w:val="nl-NL" w:eastAsia="en-US"/>
        </w:rPr>
      </w:pPr>
    </w:p>
    <w:p w14:paraId="782F0A9A" w14:textId="77777777" w:rsidR="000905F3" w:rsidRDefault="000905F3" w:rsidP="000905F3">
      <w:pPr>
        <w:pStyle w:val="Kop1"/>
        <w:rPr>
          <w:rFonts w:cs="Times New Roman"/>
          <w:kern w:val="0"/>
          <w:lang w:val="nl-NL" w:eastAsia="en-US"/>
        </w:rPr>
      </w:pPr>
      <w:bookmarkStart w:id="6" w:name="_Toc124193736"/>
      <w:r w:rsidRPr="00502842">
        <w:rPr>
          <w:rFonts w:cs="Times New Roman"/>
          <w:kern w:val="0"/>
          <w:lang w:val="nl-NL" w:eastAsia="en-US"/>
        </w:rPr>
        <w:t>Conclusie</w:t>
      </w:r>
      <w:bookmarkEnd w:id="6"/>
    </w:p>
    <w:p w14:paraId="5CE92B4D" w14:textId="77777777" w:rsidR="000905F3" w:rsidRPr="000905F3" w:rsidRDefault="000905F3" w:rsidP="000905F3">
      <w:pPr>
        <w:rPr>
          <w:lang w:val="nl-NL" w:eastAsia="en-US"/>
        </w:rPr>
      </w:pPr>
    </w:p>
    <w:p w14:paraId="02EB378F" w14:textId="46A0CE0C" w:rsidR="006B5AB4" w:rsidRPr="004E2EB6" w:rsidRDefault="006B5AB4" w:rsidP="004E2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Times New Roman" w:hAnsi="Times New Roman"/>
          <w:lang w:val="nl-NL" w:eastAsia="en-US"/>
        </w:rPr>
      </w:pPr>
    </w:p>
    <w:sectPr w:rsidR="006B5AB4" w:rsidRPr="004E2EB6" w:rsidSect="00905966">
      <w:headerReference w:type="default" r:id="rId15"/>
      <w:footerReference w:type="default" r:id="rId16"/>
      <w:head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FD527" w14:textId="77777777" w:rsidR="0077504E" w:rsidRDefault="0077504E" w:rsidP="00B037EA">
      <w:r>
        <w:separator/>
      </w:r>
    </w:p>
  </w:endnote>
  <w:endnote w:type="continuationSeparator" w:id="0">
    <w:p w14:paraId="0B148F58" w14:textId="77777777" w:rsidR="0077504E" w:rsidRDefault="0077504E" w:rsidP="00B037EA">
      <w:r>
        <w:continuationSeparator/>
      </w:r>
    </w:p>
  </w:endnote>
  <w:endnote w:type="continuationNotice" w:id="1">
    <w:p w14:paraId="5D6D1F65" w14:textId="77777777" w:rsidR="0077504E" w:rsidRDefault="0077504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F4AB1" w14:textId="6B43C453" w:rsidR="00F61BA0" w:rsidRPr="00E53EF2" w:rsidRDefault="00E53EF2" w:rsidP="00E53EF2">
    <w:pPr>
      <w:pStyle w:val="Koptekst"/>
    </w:pPr>
    <w:r>
      <w:rPr>
        <w:bCs/>
        <w:sz w:val="24"/>
      </w:rPr>
      <w:tab/>
    </w:r>
    <w:r>
      <w:rPr>
        <w:bCs/>
        <w:sz w:val="24"/>
      </w:rPr>
      <w:tab/>
    </w:r>
    <w:r w:rsidRPr="0039380F">
      <w:rPr>
        <w:bCs/>
        <w:sz w:val="24"/>
      </w:rPr>
      <w:fldChar w:fldCharType="begin"/>
    </w:r>
    <w:r w:rsidRPr="0039380F">
      <w:rPr>
        <w:bCs/>
      </w:rPr>
      <w:instrText>PAGE</w:instrText>
    </w:r>
    <w:r w:rsidRPr="0039380F">
      <w:rPr>
        <w:bCs/>
        <w:sz w:val="24"/>
      </w:rPr>
      <w:fldChar w:fldCharType="separate"/>
    </w:r>
    <w:r w:rsidR="00FE5A35">
      <w:rPr>
        <w:bCs/>
        <w:noProof/>
      </w:rPr>
      <w:t>3</w:t>
    </w:r>
    <w:r w:rsidRPr="0039380F">
      <w:rPr>
        <w:bCs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A7597" w14:textId="77777777" w:rsidR="0077504E" w:rsidRDefault="0077504E" w:rsidP="00B037EA">
      <w:r>
        <w:separator/>
      </w:r>
    </w:p>
  </w:footnote>
  <w:footnote w:type="continuationSeparator" w:id="0">
    <w:p w14:paraId="74B568FE" w14:textId="77777777" w:rsidR="0077504E" w:rsidRDefault="0077504E" w:rsidP="00B037EA">
      <w:r>
        <w:continuationSeparator/>
      </w:r>
    </w:p>
  </w:footnote>
  <w:footnote w:type="continuationNotice" w:id="1">
    <w:p w14:paraId="38203F34" w14:textId="77777777" w:rsidR="0077504E" w:rsidRDefault="0077504E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9616900"/>
      <w:docPartObj>
        <w:docPartGallery w:val="Page Numbers (Top of Page)"/>
        <w:docPartUnique/>
      </w:docPartObj>
    </w:sdtPr>
    <w:sdtContent>
      <w:p w14:paraId="3A8C8F01" w14:textId="5D46FDEE" w:rsidR="00E53EF2" w:rsidRPr="00E80381" w:rsidRDefault="001C4E45" w:rsidP="00E53EF2">
        <w:pPr>
          <w:tabs>
            <w:tab w:val="right" w:pos="9072"/>
          </w:tabs>
          <w:rPr>
            <w:lang w:val="nl-BE"/>
          </w:rPr>
        </w:pPr>
        <w:r>
          <w:rPr>
            <w:sz w:val="18"/>
            <w:lang w:val="nl-BE"/>
          </w:rPr>
          <w:t>Gebruikershandleiding</w:t>
        </w:r>
        <w:r w:rsidR="00E53EF2" w:rsidRPr="00E80381">
          <w:rPr>
            <w:sz w:val="18"/>
            <w:lang w:val="nl-BE"/>
          </w:rPr>
          <w:tab/>
        </w:r>
        <w:proofErr w:type="spellStart"/>
        <w:r>
          <w:rPr>
            <w:sz w:val="18"/>
            <w:lang w:val="nl-BE"/>
          </w:rPr>
          <w:t>MovieCollection</w:t>
        </w:r>
        <w:proofErr w:type="spellEnd"/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263AE" w14:textId="02BDCB47" w:rsidR="00F61BA0" w:rsidRDefault="001C4E45">
    <w:pPr>
      <w:pStyle w:val="Koptekst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726B019" wp14:editId="766ACCE1">
              <wp:simplePos x="0" y="0"/>
              <wp:positionH relativeFrom="page">
                <wp:posOffset>5076825</wp:posOffset>
              </wp:positionH>
              <wp:positionV relativeFrom="paragraph">
                <wp:posOffset>-20955</wp:posOffset>
              </wp:positionV>
              <wp:extent cx="2238375" cy="446405"/>
              <wp:effectExtent l="0" t="0" r="0" b="0"/>
              <wp:wrapNone/>
              <wp:docPr id="13" name="Tekstvak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38375" cy="4464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F009085" w14:textId="32A1AF30" w:rsidR="00F61BA0" w:rsidRPr="00775304" w:rsidRDefault="001C4E45">
                          <w:pPr>
                            <w:rPr>
                              <w:rFonts w:ascii="Bahnschrift" w:hAnsi="Bahnschrift"/>
                              <w:color w:val="FFFFFF" w:themeColor="background1"/>
                              <w:sz w:val="40"/>
                              <w:lang w:val="nl-BE"/>
                            </w:rPr>
                          </w:pPr>
                          <w:proofErr w:type="spellStart"/>
                          <w:r>
                            <w:rPr>
                              <w:rFonts w:ascii="Bahnschrift" w:hAnsi="Bahnschrift"/>
                              <w:color w:val="FFFFFF" w:themeColor="background1"/>
                              <w:sz w:val="40"/>
                              <w:lang w:val="nl-BE"/>
                            </w:rPr>
                            <w:t>MovieCollection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26B019" id="_x0000_t202" coordsize="21600,21600" o:spt="202" path="m,l,21600r21600,l21600,xe">
              <v:stroke joinstyle="miter"/>
              <v:path gradientshapeok="t" o:connecttype="rect"/>
            </v:shapetype>
            <v:shape id="Tekstvak 13" o:spid="_x0000_s1026" type="#_x0000_t202" style="position:absolute;left:0;text-align:left;margin-left:399.75pt;margin-top:-1.65pt;width:176.25pt;height:35.15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" filled="f" stroked="f" strokeweight=".5pt">
              <v:textbox>
                <w:txbxContent>
                  <w:p w14:paraId="0F009085" w14:textId="32A1AF30" w:rsidR="00F61BA0" w:rsidRPr="00775304" w:rsidRDefault="001C4E45">
                    <w:pPr>
                      <w:rPr>
                        <w:rFonts w:ascii="Bahnschrift" w:hAnsi="Bahnschrift"/>
                        <w:color w:val="FFFFFF" w:themeColor="background1"/>
                        <w:sz w:val="40"/>
                        <w:lang w:val="nl-BE"/>
                      </w:rPr>
                    </w:pPr>
                    <w:proofErr w:type="spellStart"/>
                    <w:r>
                      <w:rPr>
                        <w:rFonts w:ascii="Bahnschrift" w:hAnsi="Bahnschrift"/>
                        <w:color w:val="FFFFFF" w:themeColor="background1"/>
                        <w:sz w:val="40"/>
                        <w:lang w:val="nl-BE"/>
                      </w:rPr>
                      <w:t>MovieCollection</w:t>
                    </w:r>
                    <w:proofErr w:type="spellEnd"/>
                  </w:p>
                </w:txbxContent>
              </v:textbox>
              <w10:wrap anchorx="page"/>
            </v:shape>
          </w:pict>
        </mc:Fallback>
      </mc:AlternateContent>
    </w:r>
    <w:r w:rsidR="00895CB8">
      <w:rPr>
        <w:noProof/>
        <w:lang w:val="nl-BE" w:eastAsia="nl-BE"/>
      </w:rPr>
      <w:drawing>
        <wp:anchor distT="0" distB="0" distL="114300" distR="114300" simplePos="0" relativeHeight="251658243" behindDoc="0" locked="0" layoutInCell="1" allowOverlap="1" wp14:anchorId="51DC889C" wp14:editId="58222B87">
          <wp:simplePos x="0" y="0"/>
          <wp:positionH relativeFrom="column">
            <wp:posOffset>-640381</wp:posOffset>
          </wp:positionH>
          <wp:positionV relativeFrom="paragraph">
            <wp:posOffset>-63346</wp:posOffset>
          </wp:positionV>
          <wp:extent cx="2611062" cy="482378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en-u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11062" cy="4823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5CB8">
      <w:rPr>
        <w:noProof/>
        <w:lang w:val="nl-BE" w:eastAsia="nl-BE"/>
      </w:rPr>
      <w:drawing>
        <wp:anchor distT="0" distB="0" distL="114300" distR="114300" simplePos="0" relativeHeight="251658240" behindDoc="1" locked="0" layoutInCell="1" allowOverlap="1" wp14:anchorId="51557E51" wp14:editId="00F838AB">
          <wp:simplePos x="0" y="0"/>
          <wp:positionH relativeFrom="column">
            <wp:posOffset>-899795</wp:posOffset>
          </wp:positionH>
          <wp:positionV relativeFrom="paragraph">
            <wp:posOffset>-66991</wp:posOffset>
          </wp:positionV>
          <wp:extent cx="3522980" cy="518160"/>
          <wp:effectExtent l="0" t="0" r="1270" b="0"/>
          <wp:wrapNone/>
          <wp:docPr id="6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fbeelding 6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2980" cy="518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61BA0">
      <w:rPr>
        <w:noProof/>
        <w:lang w:val="nl-BE" w:eastAsia="nl-BE"/>
      </w:rPr>
      <w:drawing>
        <wp:anchor distT="0" distB="0" distL="114300" distR="114300" simplePos="0" relativeHeight="251658241" behindDoc="1" locked="0" layoutInCell="1" allowOverlap="1" wp14:anchorId="574FD6CA" wp14:editId="0030DA05">
          <wp:simplePos x="0" y="0"/>
          <wp:positionH relativeFrom="page">
            <wp:align>right</wp:align>
          </wp:positionH>
          <wp:positionV relativeFrom="paragraph">
            <wp:posOffset>-68580</wp:posOffset>
          </wp:positionV>
          <wp:extent cx="3522980" cy="518160"/>
          <wp:effectExtent l="0" t="0" r="1270" b="0"/>
          <wp:wrapNone/>
          <wp:docPr id="10" name="Afbeelding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Afbeelding 10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 flipV="1">
                    <a:off x="0" y="0"/>
                    <a:ext cx="3522980" cy="518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516DD"/>
    <w:multiLevelType w:val="hybridMultilevel"/>
    <w:tmpl w:val="BEDC96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D382F"/>
    <w:multiLevelType w:val="multilevel"/>
    <w:tmpl w:val="45B2275A"/>
    <w:numStyleLink w:val="111111"/>
  </w:abstractNum>
  <w:abstractNum w:abstractNumId="2" w15:restartNumberingAfterBreak="0">
    <w:nsid w:val="52473516"/>
    <w:multiLevelType w:val="hybridMultilevel"/>
    <w:tmpl w:val="89BA36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2492F"/>
    <w:multiLevelType w:val="hybridMultilevel"/>
    <w:tmpl w:val="83D890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C37406"/>
    <w:multiLevelType w:val="hybridMultilevel"/>
    <w:tmpl w:val="C7988E78"/>
    <w:lvl w:ilvl="0" w:tplc="0813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5" w15:restartNumberingAfterBreak="0">
    <w:nsid w:val="60894363"/>
    <w:multiLevelType w:val="multilevel"/>
    <w:tmpl w:val="2C38B5B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36"/>
        </w:tabs>
        <w:ind w:left="2836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800"/>
        </w:tabs>
        <w:ind w:left="1701" w:hanging="1701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2160"/>
        </w:tabs>
        <w:ind w:left="1701" w:hanging="1701"/>
      </w:pPr>
      <w:rPr>
        <w:rFonts w:hint="default"/>
      </w:rPr>
    </w:lvl>
  </w:abstractNum>
  <w:abstractNum w:abstractNumId="6" w15:restartNumberingAfterBreak="0">
    <w:nsid w:val="628E31E1"/>
    <w:multiLevelType w:val="hybridMultilevel"/>
    <w:tmpl w:val="AAFAD652"/>
    <w:lvl w:ilvl="0" w:tplc="0409000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566"/>
        </w:tabs>
        <w:ind w:left="3566" w:hanging="360"/>
      </w:pPr>
      <w:rPr>
        <w:rFonts w:ascii="Courier New" w:hAnsi="Courier New" w:hint="default"/>
      </w:rPr>
    </w:lvl>
    <w:lvl w:ilvl="2" w:tplc="04130001">
      <w:start w:val="1"/>
      <w:numFmt w:val="bullet"/>
      <w:lvlText w:val=""/>
      <w:lvlJc w:val="left"/>
      <w:pPr>
        <w:tabs>
          <w:tab w:val="num" w:pos="4286"/>
        </w:tabs>
        <w:ind w:left="4286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66"/>
        </w:tabs>
        <w:ind w:left="7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86"/>
        </w:tabs>
        <w:ind w:left="78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06"/>
        </w:tabs>
        <w:ind w:left="8606" w:hanging="360"/>
      </w:pPr>
      <w:rPr>
        <w:rFonts w:ascii="Wingdings" w:hAnsi="Wingdings" w:hint="default"/>
      </w:rPr>
    </w:lvl>
  </w:abstractNum>
  <w:abstractNum w:abstractNumId="7" w15:restartNumberingAfterBreak="0">
    <w:nsid w:val="648C2652"/>
    <w:multiLevelType w:val="hybridMultilevel"/>
    <w:tmpl w:val="83CC88D8"/>
    <w:lvl w:ilvl="0" w:tplc="0409000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66"/>
        </w:tabs>
        <w:ind w:left="35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86"/>
        </w:tabs>
        <w:ind w:left="4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66"/>
        </w:tabs>
        <w:ind w:left="7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86"/>
        </w:tabs>
        <w:ind w:left="78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06"/>
        </w:tabs>
        <w:ind w:left="8606" w:hanging="360"/>
      </w:pPr>
      <w:rPr>
        <w:rFonts w:ascii="Wingdings" w:hAnsi="Wingdings" w:hint="default"/>
      </w:rPr>
    </w:lvl>
  </w:abstractNum>
  <w:abstractNum w:abstractNumId="8" w15:restartNumberingAfterBreak="0">
    <w:nsid w:val="687931F9"/>
    <w:multiLevelType w:val="hybridMultilevel"/>
    <w:tmpl w:val="CAFE0AB2"/>
    <w:lvl w:ilvl="0" w:tplc="0409000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66"/>
        </w:tabs>
        <w:ind w:left="35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86"/>
        </w:tabs>
        <w:ind w:left="4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66"/>
        </w:tabs>
        <w:ind w:left="7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86"/>
        </w:tabs>
        <w:ind w:left="78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06"/>
        </w:tabs>
        <w:ind w:left="8606" w:hanging="360"/>
      </w:pPr>
      <w:rPr>
        <w:rFonts w:ascii="Wingdings" w:hAnsi="Wingdings" w:hint="default"/>
      </w:rPr>
    </w:lvl>
  </w:abstractNum>
  <w:abstractNum w:abstractNumId="9" w15:restartNumberingAfterBreak="0">
    <w:nsid w:val="6B167B42"/>
    <w:multiLevelType w:val="multilevel"/>
    <w:tmpl w:val="45B2275A"/>
    <w:styleLink w:val="111111"/>
    <w:lvl w:ilvl="0">
      <w:start w:val="1"/>
      <w:numFmt w:val="decimal"/>
      <w:lvlText w:val="%1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97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19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5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985" w:firstLine="0"/>
      </w:pPr>
      <w:rPr>
        <w:rFonts w:hint="default"/>
      </w:rPr>
    </w:lvl>
  </w:abstractNum>
  <w:abstractNum w:abstractNumId="10" w15:restartNumberingAfterBreak="0">
    <w:nsid w:val="6CE73163"/>
    <w:multiLevelType w:val="hybridMultilevel"/>
    <w:tmpl w:val="81F07004"/>
    <w:lvl w:ilvl="0" w:tplc="0409000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3566"/>
        </w:tabs>
        <w:ind w:left="356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86"/>
        </w:tabs>
        <w:ind w:left="4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66"/>
        </w:tabs>
        <w:ind w:left="7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86"/>
        </w:tabs>
        <w:ind w:left="78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06"/>
        </w:tabs>
        <w:ind w:left="8606" w:hanging="360"/>
      </w:pPr>
      <w:rPr>
        <w:rFonts w:ascii="Wingdings" w:hAnsi="Wingdings" w:hint="default"/>
      </w:rPr>
    </w:lvl>
  </w:abstractNum>
  <w:abstractNum w:abstractNumId="11" w15:restartNumberingAfterBreak="0">
    <w:nsid w:val="760E4C66"/>
    <w:multiLevelType w:val="multilevel"/>
    <w:tmpl w:val="04130023"/>
    <w:lvl w:ilvl="0">
      <w:start w:val="1"/>
      <w:numFmt w:val="upperRoman"/>
      <w:lvlText w:val="Article %1.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 w16cid:durableId="66420377">
    <w:abstractNumId w:val="9"/>
  </w:num>
  <w:num w:numId="2" w16cid:durableId="430008527">
    <w:abstractNumId w:val="11"/>
  </w:num>
  <w:num w:numId="3" w16cid:durableId="2045323772">
    <w:abstractNumId w:val="1"/>
  </w:num>
  <w:num w:numId="4" w16cid:durableId="91437342">
    <w:abstractNumId w:val="5"/>
  </w:num>
  <w:num w:numId="5" w16cid:durableId="1536697474">
    <w:abstractNumId w:val="6"/>
  </w:num>
  <w:num w:numId="6" w16cid:durableId="1575435152">
    <w:abstractNumId w:val="8"/>
  </w:num>
  <w:num w:numId="7" w16cid:durableId="1980571630">
    <w:abstractNumId w:val="10"/>
  </w:num>
  <w:num w:numId="8" w16cid:durableId="1584953735">
    <w:abstractNumId w:val="7"/>
  </w:num>
  <w:num w:numId="9" w16cid:durableId="2012753432">
    <w:abstractNumId w:val="4"/>
  </w:num>
  <w:num w:numId="10" w16cid:durableId="1909539006">
    <w:abstractNumId w:val="0"/>
  </w:num>
  <w:num w:numId="11" w16cid:durableId="1129932448">
    <w:abstractNumId w:val="3"/>
  </w:num>
  <w:num w:numId="12" w16cid:durableId="1079135518">
    <w:abstractNumId w:val="5"/>
  </w:num>
  <w:num w:numId="13" w16cid:durableId="823356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D84"/>
    <w:rsid w:val="000024EB"/>
    <w:rsid w:val="0000560B"/>
    <w:rsid w:val="00014CCC"/>
    <w:rsid w:val="0002BF44"/>
    <w:rsid w:val="000307E6"/>
    <w:rsid w:val="00033B1D"/>
    <w:rsid w:val="00042855"/>
    <w:rsid w:val="00046AE6"/>
    <w:rsid w:val="00047316"/>
    <w:rsid w:val="00047C81"/>
    <w:rsid w:val="00050AE0"/>
    <w:rsid w:val="000550A2"/>
    <w:rsid w:val="0006229A"/>
    <w:rsid w:val="00064489"/>
    <w:rsid w:val="0006474A"/>
    <w:rsid w:val="00065FC9"/>
    <w:rsid w:val="00072C16"/>
    <w:rsid w:val="00073074"/>
    <w:rsid w:val="00074B75"/>
    <w:rsid w:val="00076265"/>
    <w:rsid w:val="000772E4"/>
    <w:rsid w:val="000821B7"/>
    <w:rsid w:val="000832FB"/>
    <w:rsid w:val="00084F59"/>
    <w:rsid w:val="00085E85"/>
    <w:rsid w:val="00090489"/>
    <w:rsid w:val="000905F3"/>
    <w:rsid w:val="000915E1"/>
    <w:rsid w:val="00093944"/>
    <w:rsid w:val="000A0A45"/>
    <w:rsid w:val="000A4D34"/>
    <w:rsid w:val="000B16EF"/>
    <w:rsid w:val="000B2797"/>
    <w:rsid w:val="000B28EF"/>
    <w:rsid w:val="000D2EAF"/>
    <w:rsid w:val="000D6498"/>
    <w:rsid w:val="000E0DF7"/>
    <w:rsid w:val="000E6FB8"/>
    <w:rsid w:val="000F06C8"/>
    <w:rsid w:val="000F4D94"/>
    <w:rsid w:val="000F6958"/>
    <w:rsid w:val="001074CC"/>
    <w:rsid w:val="00117FB0"/>
    <w:rsid w:val="00130E5C"/>
    <w:rsid w:val="00132F1B"/>
    <w:rsid w:val="001333BF"/>
    <w:rsid w:val="00136A1D"/>
    <w:rsid w:val="001475B0"/>
    <w:rsid w:val="0014C35D"/>
    <w:rsid w:val="0015298E"/>
    <w:rsid w:val="00153956"/>
    <w:rsid w:val="0016574F"/>
    <w:rsid w:val="00171B7B"/>
    <w:rsid w:val="00173F7E"/>
    <w:rsid w:val="00174975"/>
    <w:rsid w:val="0017793E"/>
    <w:rsid w:val="00180B03"/>
    <w:rsid w:val="00196619"/>
    <w:rsid w:val="0019775D"/>
    <w:rsid w:val="001979E1"/>
    <w:rsid w:val="001A0FA1"/>
    <w:rsid w:val="001B5CDE"/>
    <w:rsid w:val="001C4E45"/>
    <w:rsid w:val="001C7ED4"/>
    <w:rsid w:val="001D171F"/>
    <w:rsid w:val="001D2E0D"/>
    <w:rsid w:val="001E5310"/>
    <w:rsid w:val="001F1671"/>
    <w:rsid w:val="001F58EC"/>
    <w:rsid w:val="001F68BA"/>
    <w:rsid w:val="001F76F0"/>
    <w:rsid w:val="0021733A"/>
    <w:rsid w:val="00221893"/>
    <w:rsid w:val="002252FD"/>
    <w:rsid w:val="00240721"/>
    <w:rsid w:val="00253DF1"/>
    <w:rsid w:val="00253E7B"/>
    <w:rsid w:val="00260E37"/>
    <w:rsid w:val="0026184D"/>
    <w:rsid w:val="00270801"/>
    <w:rsid w:val="0027132B"/>
    <w:rsid w:val="00272064"/>
    <w:rsid w:val="00276020"/>
    <w:rsid w:val="00280E2F"/>
    <w:rsid w:val="00287095"/>
    <w:rsid w:val="00287C28"/>
    <w:rsid w:val="002910A9"/>
    <w:rsid w:val="00292C70"/>
    <w:rsid w:val="00295F3E"/>
    <w:rsid w:val="00296CF2"/>
    <w:rsid w:val="002A79F8"/>
    <w:rsid w:val="002B57C2"/>
    <w:rsid w:val="002C0DD5"/>
    <w:rsid w:val="002C4234"/>
    <w:rsid w:val="002C5D45"/>
    <w:rsid w:val="002D237F"/>
    <w:rsid w:val="002D27E4"/>
    <w:rsid w:val="002E4CBE"/>
    <w:rsid w:val="002E6D7E"/>
    <w:rsid w:val="002F44A3"/>
    <w:rsid w:val="002F537A"/>
    <w:rsid w:val="002F716B"/>
    <w:rsid w:val="002FA923"/>
    <w:rsid w:val="0030107F"/>
    <w:rsid w:val="003063AA"/>
    <w:rsid w:val="00310840"/>
    <w:rsid w:val="0031509E"/>
    <w:rsid w:val="00315EEB"/>
    <w:rsid w:val="00317EC9"/>
    <w:rsid w:val="00321D9D"/>
    <w:rsid w:val="003271F7"/>
    <w:rsid w:val="00334D3F"/>
    <w:rsid w:val="00335F72"/>
    <w:rsid w:val="00337897"/>
    <w:rsid w:val="00343548"/>
    <w:rsid w:val="00343A24"/>
    <w:rsid w:val="003466FE"/>
    <w:rsid w:val="00347A6D"/>
    <w:rsid w:val="00355501"/>
    <w:rsid w:val="00355883"/>
    <w:rsid w:val="0035663A"/>
    <w:rsid w:val="00362113"/>
    <w:rsid w:val="00364F79"/>
    <w:rsid w:val="003711C8"/>
    <w:rsid w:val="00372C3E"/>
    <w:rsid w:val="0037416E"/>
    <w:rsid w:val="00374577"/>
    <w:rsid w:val="0039380F"/>
    <w:rsid w:val="0039628F"/>
    <w:rsid w:val="0039724B"/>
    <w:rsid w:val="003A5E1F"/>
    <w:rsid w:val="003A6F34"/>
    <w:rsid w:val="003A9FE3"/>
    <w:rsid w:val="003C0747"/>
    <w:rsid w:val="003C1237"/>
    <w:rsid w:val="003D3F90"/>
    <w:rsid w:val="003D661D"/>
    <w:rsid w:val="003D746E"/>
    <w:rsid w:val="003D7E68"/>
    <w:rsid w:val="003E6FB2"/>
    <w:rsid w:val="003F1683"/>
    <w:rsid w:val="003F182C"/>
    <w:rsid w:val="003F437D"/>
    <w:rsid w:val="003F624D"/>
    <w:rsid w:val="003F6399"/>
    <w:rsid w:val="00400637"/>
    <w:rsid w:val="004016EF"/>
    <w:rsid w:val="00401BE5"/>
    <w:rsid w:val="00403255"/>
    <w:rsid w:val="00403F22"/>
    <w:rsid w:val="004152FB"/>
    <w:rsid w:val="00421FCE"/>
    <w:rsid w:val="00422CD1"/>
    <w:rsid w:val="00423E84"/>
    <w:rsid w:val="00430C6E"/>
    <w:rsid w:val="004365F4"/>
    <w:rsid w:val="00453398"/>
    <w:rsid w:val="00453FD1"/>
    <w:rsid w:val="00454E46"/>
    <w:rsid w:val="004623AB"/>
    <w:rsid w:val="00470732"/>
    <w:rsid w:val="00470BF9"/>
    <w:rsid w:val="004733D2"/>
    <w:rsid w:val="004743A4"/>
    <w:rsid w:val="004855E7"/>
    <w:rsid w:val="00492B9A"/>
    <w:rsid w:val="0049629A"/>
    <w:rsid w:val="004A078E"/>
    <w:rsid w:val="004A1BDC"/>
    <w:rsid w:val="004A7C48"/>
    <w:rsid w:val="004B2418"/>
    <w:rsid w:val="004B3C89"/>
    <w:rsid w:val="004B6058"/>
    <w:rsid w:val="004C2ED0"/>
    <w:rsid w:val="004C4838"/>
    <w:rsid w:val="004C511A"/>
    <w:rsid w:val="004C78E5"/>
    <w:rsid w:val="004C7D37"/>
    <w:rsid w:val="004E0C09"/>
    <w:rsid w:val="004E1D23"/>
    <w:rsid w:val="004E2EB6"/>
    <w:rsid w:val="004E3174"/>
    <w:rsid w:val="00502842"/>
    <w:rsid w:val="005030EB"/>
    <w:rsid w:val="00505215"/>
    <w:rsid w:val="005108EB"/>
    <w:rsid w:val="00515A7A"/>
    <w:rsid w:val="0052009A"/>
    <w:rsid w:val="00522427"/>
    <w:rsid w:val="00524844"/>
    <w:rsid w:val="00524B56"/>
    <w:rsid w:val="0053137C"/>
    <w:rsid w:val="00532480"/>
    <w:rsid w:val="0054057D"/>
    <w:rsid w:val="00540E0C"/>
    <w:rsid w:val="00542AA8"/>
    <w:rsid w:val="00544BD7"/>
    <w:rsid w:val="00544C82"/>
    <w:rsid w:val="00551A6D"/>
    <w:rsid w:val="005527B0"/>
    <w:rsid w:val="00552C90"/>
    <w:rsid w:val="00555A38"/>
    <w:rsid w:val="0056567E"/>
    <w:rsid w:val="00566943"/>
    <w:rsid w:val="0056C62F"/>
    <w:rsid w:val="0058252E"/>
    <w:rsid w:val="00584A41"/>
    <w:rsid w:val="005850A0"/>
    <w:rsid w:val="00596D07"/>
    <w:rsid w:val="005A3B65"/>
    <w:rsid w:val="005A4B44"/>
    <w:rsid w:val="005A6B35"/>
    <w:rsid w:val="005A79D6"/>
    <w:rsid w:val="005A7C0E"/>
    <w:rsid w:val="005B1B8E"/>
    <w:rsid w:val="005B349D"/>
    <w:rsid w:val="005D0EBB"/>
    <w:rsid w:val="005D247E"/>
    <w:rsid w:val="005D561A"/>
    <w:rsid w:val="005D67A0"/>
    <w:rsid w:val="005E26DD"/>
    <w:rsid w:val="005F5CC9"/>
    <w:rsid w:val="005FE0EB"/>
    <w:rsid w:val="00603315"/>
    <w:rsid w:val="00603F25"/>
    <w:rsid w:val="00604D1F"/>
    <w:rsid w:val="00605F9B"/>
    <w:rsid w:val="00606372"/>
    <w:rsid w:val="00612C63"/>
    <w:rsid w:val="00612E4C"/>
    <w:rsid w:val="00615753"/>
    <w:rsid w:val="006250ED"/>
    <w:rsid w:val="006275D7"/>
    <w:rsid w:val="00627D23"/>
    <w:rsid w:val="006313E5"/>
    <w:rsid w:val="00631C4E"/>
    <w:rsid w:val="00632501"/>
    <w:rsid w:val="00632943"/>
    <w:rsid w:val="006366FB"/>
    <w:rsid w:val="0066276B"/>
    <w:rsid w:val="0067591B"/>
    <w:rsid w:val="0067683E"/>
    <w:rsid w:val="00690868"/>
    <w:rsid w:val="00694B23"/>
    <w:rsid w:val="00697712"/>
    <w:rsid w:val="006A5847"/>
    <w:rsid w:val="006B1B04"/>
    <w:rsid w:val="006B2E66"/>
    <w:rsid w:val="006B5AB4"/>
    <w:rsid w:val="006D4A34"/>
    <w:rsid w:val="006D54DD"/>
    <w:rsid w:val="006D75D1"/>
    <w:rsid w:val="006E5436"/>
    <w:rsid w:val="006F3EE9"/>
    <w:rsid w:val="006F6E79"/>
    <w:rsid w:val="0070354B"/>
    <w:rsid w:val="007115AD"/>
    <w:rsid w:val="00715CD0"/>
    <w:rsid w:val="00721C93"/>
    <w:rsid w:val="0073100E"/>
    <w:rsid w:val="00732DC3"/>
    <w:rsid w:val="007332F7"/>
    <w:rsid w:val="00734EF8"/>
    <w:rsid w:val="00737037"/>
    <w:rsid w:val="0073761B"/>
    <w:rsid w:val="0073791E"/>
    <w:rsid w:val="0074087F"/>
    <w:rsid w:val="007503FC"/>
    <w:rsid w:val="007574C1"/>
    <w:rsid w:val="007607CA"/>
    <w:rsid w:val="00762E92"/>
    <w:rsid w:val="007634C0"/>
    <w:rsid w:val="007637BD"/>
    <w:rsid w:val="0077504E"/>
    <w:rsid w:val="00775304"/>
    <w:rsid w:val="0078076B"/>
    <w:rsid w:val="00783F1E"/>
    <w:rsid w:val="007850F6"/>
    <w:rsid w:val="00786A6F"/>
    <w:rsid w:val="00787C68"/>
    <w:rsid w:val="00790F3E"/>
    <w:rsid w:val="00792DEB"/>
    <w:rsid w:val="00793AF0"/>
    <w:rsid w:val="007A02C4"/>
    <w:rsid w:val="007A1AB5"/>
    <w:rsid w:val="007B5F9C"/>
    <w:rsid w:val="007C4051"/>
    <w:rsid w:val="007C603F"/>
    <w:rsid w:val="007C66F8"/>
    <w:rsid w:val="007D241D"/>
    <w:rsid w:val="007D4281"/>
    <w:rsid w:val="007D6208"/>
    <w:rsid w:val="007D7B41"/>
    <w:rsid w:val="007D7F1F"/>
    <w:rsid w:val="007E25F6"/>
    <w:rsid w:val="007E3B7E"/>
    <w:rsid w:val="00800A09"/>
    <w:rsid w:val="008033EE"/>
    <w:rsid w:val="00803B3B"/>
    <w:rsid w:val="00812C71"/>
    <w:rsid w:val="00815E90"/>
    <w:rsid w:val="00825566"/>
    <w:rsid w:val="008335F2"/>
    <w:rsid w:val="008353A2"/>
    <w:rsid w:val="00837CF7"/>
    <w:rsid w:val="0084275F"/>
    <w:rsid w:val="008467CC"/>
    <w:rsid w:val="008469E3"/>
    <w:rsid w:val="008474BA"/>
    <w:rsid w:val="008523F6"/>
    <w:rsid w:val="00852C0A"/>
    <w:rsid w:val="00855070"/>
    <w:rsid w:val="008557ED"/>
    <w:rsid w:val="00855D2F"/>
    <w:rsid w:val="00863DF7"/>
    <w:rsid w:val="00866702"/>
    <w:rsid w:val="00866F0D"/>
    <w:rsid w:val="00872E1A"/>
    <w:rsid w:val="00876C39"/>
    <w:rsid w:val="0089211B"/>
    <w:rsid w:val="008954B6"/>
    <w:rsid w:val="00895CB8"/>
    <w:rsid w:val="008B17F2"/>
    <w:rsid w:val="008B3264"/>
    <w:rsid w:val="008B41BC"/>
    <w:rsid w:val="008B4B60"/>
    <w:rsid w:val="008C487F"/>
    <w:rsid w:val="008C4997"/>
    <w:rsid w:val="008C518B"/>
    <w:rsid w:val="008D08BC"/>
    <w:rsid w:val="008D53B0"/>
    <w:rsid w:val="008D6B11"/>
    <w:rsid w:val="008F0FD9"/>
    <w:rsid w:val="008F2E49"/>
    <w:rsid w:val="008F4B84"/>
    <w:rsid w:val="008F6A29"/>
    <w:rsid w:val="008F72BC"/>
    <w:rsid w:val="0090143D"/>
    <w:rsid w:val="00905940"/>
    <w:rsid w:val="00905966"/>
    <w:rsid w:val="009179B8"/>
    <w:rsid w:val="00931064"/>
    <w:rsid w:val="0094280E"/>
    <w:rsid w:val="00952644"/>
    <w:rsid w:val="00955DB5"/>
    <w:rsid w:val="00960835"/>
    <w:rsid w:val="00962762"/>
    <w:rsid w:val="00980D04"/>
    <w:rsid w:val="00982CE8"/>
    <w:rsid w:val="00984808"/>
    <w:rsid w:val="00986487"/>
    <w:rsid w:val="00991D4A"/>
    <w:rsid w:val="00995C99"/>
    <w:rsid w:val="009A1061"/>
    <w:rsid w:val="009A4624"/>
    <w:rsid w:val="009B1B67"/>
    <w:rsid w:val="009B7130"/>
    <w:rsid w:val="009C0220"/>
    <w:rsid w:val="009C490F"/>
    <w:rsid w:val="009C6BBB"/>
    <w:rsid w:val="009E0FFC"/>
    <w:rsid w:val="00A05FDD"/>
    <w:rsid w:val="00A11DF1"/>
    <w:rsid w:val="00A16FDF"/>
    <w:rsid w:val="00A32495"/>
    <w:rsid w:val="00A362D1"/>
    <w:rsid w:val="00A36778"/>
    <w:rsid w:val="00A441F2"/>
    <w:rsid w:val="00A4713E"/>
    <w:rsid w:val="00A47272"/>
    <w:rsid w:val="00A52F19"/>
    <w:rsid w:val="00A5396A"/>
    <w:rsid w:val="00A54E06"/>
    <w:rsid w:val="00A54F9C"/>
    <w:rsid w:val="00A553E5"/>
    <w:rsid w:val="00A55A0A"/>
    <w:rsid w:val="00A56BB9"/>
    <w:rsid w:val="00A57E20"/>
    <w:rsid w:val="00A62456"/>
    <w:rsid w:val="00A74E09"/>
    <w:rsid w:val="00A803EE"/>
    <w:rsid w:val="00A81E6B"/>
    <w:rsid w:val="00A8EBDA"/>
    <w:rsid w:val="00A90602"/>
    <w:rsid w:val="00A921D5"/>
    <w:rsid w:val="00A9436C"/>
    <w:rsid w:val="00A96F4E"/>
    <w:rsid w:val="00AA245E"/>
    <w:rsid w:val="00AA4E53"/>
    <w:rsid w:val="00AB01D0"/>
    <w:rsid w:val="00AB0CDF"/>
    <w:rsid w:val="00AB1178"/>
    <w:rsid w:val="00AB3F7D"/>
    <w:rsid w:val="00AB51FF"/>
    <w:rsid w:val="00AB7A67"/>
    <w:rsid w:val="00AC5002"/>
    <w:rsid w:val="00AD0833"/>
    <w:rsid w:val="00AD7EA2"/>
    <w:rsid w:val="00AF1805"/>
    <w:rsid w:val="00AF398D"/>
    <w:rsid w:val="00B037EA"/>
    <w:rsid w:val="00B07D3B"/>
    <w:rsid w:val="00B124E7"/>
    <w:rsid w:val="00B32D76"/>
    <w:rsid w:val="00B3744B"/>
    <w:rsid w:val="00B40E25"/>
    <w:rsid w:val="00B40FB1"/>
    <w:rsid w:val="00B4173A"/>
    <w:rsid w:val="00B4212F"/>
    <w:rsid w:val="00B475A4"/>
    <w:rsid w:val="00B51BBB"/>
    <w:rsid w:val="00B5455E"/>
    <w:rsid w:val="00B555FE"/>
    <w:rsid w:val="00B65E6D"/>
    <w:rsid w:val="00B67BA5"/>
    <w:rsid w:val="00B701CF"/>
    <w:rsid w:val="00B7309E"/>
    <w:rsid w:val="00B75ECE"/>
    <w:rsid w:val="00B81E5B"/>
    <w:rsid w:val="00B84808"/>
    <w:rsid w:val="00B9494F"/>
    <w:rsid w:val="00B96161"/>
    <w:rsid w:val="00BA0A54"/>
    <w:rsid w:val="00BA2D84"/>
    <w:rsid w:val="00BA55FC"/>
    <w:rsid w:val="00BB2F26"/>
    <w:rsid w:val="00BB5A07"/>
    <w:rsid w:val="00BB7663"/>
    <w:rsid w:val="00BD4585"/>
    <w:rsid w:val="00BE729E"/>
    <w:rsid w:val="00BF0DA6"/>
    <w:rsid w:val="00BF3072"/>
    <w:rsid w:val="00BF6C55"/>
    <w:rsid w:val="00C232B2"/>
    <w:rsid w:val="00C24A8B"/>
    <w:rsid w:val="00C24B8B"/>
    <w:rsid w:val="00C27206"/>
    <w:rsid w:val="00C32345"/>
    <w:rsid w:val="00C33973"/>
    <w:rsid w:val="00C35004"/>
    <w:rsid w:val="00C37635"/>
    <w:rsid w:val="00C53D45"/>
    <w:rsid w:val="00C560D0"/>
    <w:rsid w:val="00C6078E"/>
    <w:rsid w:val="00C65EFF"/>
    <w:rsid w:val="00C700D2"/>
    <w:rsid w:val="00C71398"/>
    <w:rsid w:val="00C71550"/>
    <w:rsid w:val="00C75C12"/>
    <w:rsid w:val="00C8255C"/>
    <w:rsid w:val="00C8707E"/>
    <w:rsid w:val="00C87BD6"/>
    <w:rsid w:val="00C94425"/>
    <w:rsid w:val="00C94BC7"/>
    <w:rsid w:val="00C97FBD"/>
    <w:rsid w:val="00CA4F51"/>
    <w:rsid w:val="00CA6117"/>
    <w:rsid w:val="00CA68C9"/>
    <w:rsid w:val="00CC20C6"/>
    <w:rsid w:val="00CC3792"/>
    <w:rsid w:val="00CC4298"/>
    <w:rsid w:val="00CC5A22"/>
    <w:rsid w:val="00CD209F"/>
    <w:rsid w:val="00CD378A"/>
    <w:rsid w:val="00CDBC37"/>
    <w:rsid w:val="00CE0326"/>
    <w:rsid w:val="00CE69DA"/>
    <w:rsid w:val="00CF4271"/>
    <w:rsid w:val="00CF4309"/>
    <w:rsid w:val="00D05D06"/>
    <w:rsid w:val="00D10CA9"/>
    <w:rsid w:val="00D1517D"/>
    <w:rsid w:val="00D25AEC"/>
    <w:rsid w:val="00D318E3"/>
    <w:rsid w:val="00D32765"/>
    <w:rsid w:val="00D33BD0"/>
    <w:rsid w:val="00D35535"/>
    <w:rsid w:val="00D35663"/>
    <w:rsid w:val="00D36301"/>
    <w:rsid w:val="00D37B46"/>
    <w:rsid w:val="00D42F31"/>
    <w:rsid w:val="00D52F02"/>
    <w:rsid w:val="00D620E5"/>
    <w:rsid w:val="00D621BE"/>
    <w:rsid w:val="00D639D6"/>
    <w:rsid w:val="00D6637D"/>
    <w:rsid w:val="00D74A7D"/>
    <w:rsid w:val="00D76B79"/>
    <w:rsid w:val="00D828BE"/>
    <w:rsid w:val="00D86712"/>
    <w:rsid w:val="00D86818"/>
    <w:rsid w:val="00D90A82"/>
    <w:rsid w:val="00D94779"/>
    <w:rsid w:val="00DA17E6"/>
    <w:rsid w:val="00DB0DB7"/>
    <w:rsid w:val="00DB572C"/>
    <w:rsid w:val="00DB6401"/>
    <w:rsid w:val="00DB72AD"/>
    <w:rsid w:val="00DB78E8"/>
    <w:rsid w:val="00DC2D2A"/>
    <w:rsid w:val="00DC53D5"/>
    <w:rsid w:val="00DD0117"/>
    <w:rsid w:val="00DF0572"/>
    <w:rsid w:val="00DF3C95"/>
    <w:rsid w:val="00DF3FA0"/>
    <w:rsid w:val="00DF6BF0"/>
    <w:rsid w:val="00DF6E4A"/>
    <w:rsid w:val="00DF6F75"/>
    <w:rsid w:val="00E00801"/>
    <w:rsid w:val="00E01608"/>
    <w:rsid w:val="00E039AD"/>
    <w:rsid w:val="00E06623"/>
    <w:rsid w:val="00E148C2"/>
    <w:rsid w:val="00E235C4"/>
    <w:rsid w:val="00E323A6"/>
    <w:rsid w:val="00E34762"/>
    <w:rsid w:val="00E356F4"/>
    <w:rsid w:val="00E366EA"/>
    <w:rsid w:val="00E37E20"/>
    <w:rsid w:val="00E44B76"/>
    <w:rsid w:val="00E45D41"/>
    <w:rsid w:val="00E53EF2"/>
    <w:rsid w:val="00E5642B"/>
    <w:rsid w:val="00E7027D"/>
    <w:rsid w:val="00E71008"/>
    <w:rsid w:val="00E7137D"/>
    <w:rsid w:val="00E7605B"/>
    <w:rsid w:val="00E80381"/>
    <w:rsid w:val="00E83612"/>
    <w:rsid w:val="00E92AD5"/>
    <w:rsid w:val="00E9735A"/>
    <w:rsid w:val="00E9F288"/>
    <w:rsid w:val="00EA1177"/>
    <w:rsid w:val="00EB2425"/>
    <w:rsid w:val="00EB5994"/>
    <w:rsid w:val="00EB5F9F"/>
    <w:rsid w:val="00EB7245"/>
    <w:rsid w:val="00EB7EEF"/>
    <w:rsid w:val="00ED15FA"/>
    <w:rsid w:val="00ED1795"/>
    <w:rsid w:val="00ED1CAB"/>
    <w:rsid w:val="00ED281F"/>
    <w:rsid w:val="00ED30D8"/>
    <w:rsid w:val="00ED6021"/>
    <w:rsid w:val="00ED7115"/>
    <w:rsid w:val="00EE042A"/>
    <w:rsid w:val="00EE10E3"/>
    <w:rsid w:val="00EE4A6B"/>
    <w:rsid w:val="00EE5E83"/>
    <w:rsid w:val="00EE6020"/>
    <w:rsid w:val="00EF2266"/>
    <w:rsid w:val="00F01DC1"/>
    <w:rsid w:val="00F02AD0"/>
    <w:rsid w:val="00F04085"/>
    <w:rsid w:val="00F078C8"/>
    <w:rsid w:val="00F07EA6"/>
    <w:rsid w:val="00F10A72"/>
    <w:rsid w:val="00F155CD"/>
    <w:rsid w:val="00F2318E"/>
    <w:rsid w:val="00F243B5"/>
    <w:rsid w:val="00F32ADA"/>
    <w:rsid w:val="00F40305"/>
    <w:rsid w:val="00F418B1"/>
    <w:rsid w:val="00F448B1"/>
    <w:rsid w:val="00F453CB"/>
    <w:rsid w:val="00F50246"/>
    <w:rsid w:val="00F522CD"/>
    <w:rsid w:val="00F5549E"/>
    <w:rsid w:val="00F55CB4"/>
    <w:rsid w:val="00F60D23"/>
    <w:rsid w:val="00F61BA0"/>
    <w:rsid w:val="00F653FA"/>
    <w:rsid w:val="00F70E28"/>
    <w:rsid w:val="00F8142F"/>
    <w:rsid w:val="00F818CA"/>
    <w:rsid w:val="00F82F94"/>
    <w:rsid w:val="00F83051"/>
    <w:rsid w:val="00F83C81"/>
    <w:rsid w:val="00F91F28"/>
    <w:rsid w:val="00FA04B0"/>
    <w:rsid w:val="00FA49A7"/>
    <w:rsid w:val="00FA6D03"/>
    <w:rsid w:val="00FB22CE"/>
    <w:rsid w:val="00FB5F83"/>
    <w:rsid w:val="00FB7609"/>
    <w:rsid w:val="00FC019C"/>
    <w:rsid w:val="00FC1C45"/>
    <w:rsid w:val="00FC60E3"/>
    <w:rsid w:val="00FC6C48"/>
    <w:rsid w:val="00FD3C9A"/>
    <w:rsid w:val="00FD7FC8"/>
    <w:rsid w:val="00FE5A35"/>
    <w:rsid w:val="00FE7375"/>
    <w:rsid w:val="00FE77C4"/>
    <w:rsid w:val="00FE7F46"/>
    <w:rsid w:val="00FF492B"/>
    <w:rsid w:val="01358670"/>
    <w:rsid w:val="017662CC"/>
    <w:rsid w:val="01A39A31"/>
    <w:rsid w:val="01AAE04C"/>
    <w:rsid w:val="01BEA4EA"/>
    <w:rsid w:val="01C6D2DA"/>
    <w:rsid w:val="01EBF5EE"/>
    <w:rsid w:val="01F1AB9B"/>
    <w:rsid w:val="02187111"/>
    <w:rsid w:val="021D2010"/>
    <w:rsid w:val="0252A66C"/>
    <w:rsid w:val="026D99BA"/>
    <w:rsid w:val="02C61F38"/>
    <w:rsid w:val="02DCE2B9"/>
    <w:rsid w:val="0310F0E6"/>
    <w:rsid w:val="033EDA4A"/>
    <w:rsid w:val="039939B7"/>
    <w:rsid w:val="039C8173"/>
    <w:rsid w:val="03A23841"/>
    <w:rsid w:val="03A4981D"/>
    <w:rsid w:val="03CEDEBB"/>
    <w:rsid w:val="03F76666"/>
    <w:rsid w:val="0401BC64"/>
    <w:rsid w:val="04317C2A"/>
    <w:rsid w:val="0464CF92"/>
    <w:rsid w:val="0468B61C"/>
    <w:rsid w:val="046E8692"/>
    <w:rsid w:val="047EE9AC"/>
    <w:rsid w:val="04889471"/>
    <w:rsid w:val="04916CF7"/>
    <w:rsid w:val="04D98998"/>
    <w:rsid w:val="050C2198"/>
    <w:rsid w:val="050ED88F"/>
    <w:rsid w:val="051E9F16"/>
    <w:rsid w:val="0529FF80"/>
    <w:rsid w:val="052A4226"/>
    <w:rsid w:val="0566218A"/>
    <w:rsid w:val="057281EB"/>
    <w:rsid w:val="059336C7"/>
    <w:rsid w:val="05B0A4CB"/>
    <w:rsid w:val="05B497FD"/>
    <w:rsid w:val="05B7B046"/>
    <w:rsid w:val="05B8F101"/>
    <w:rsid w:val="05BEE986"/>
    <w:rsid w:val="05C2EE04"/>
    <w:rsid w:val="05C65AB2"/>
    <w:rsid w:val="05FD86AE"/>
    <w:rsid w:val="060B6FBC"/>
    <w:rsid w:val="061F6BCF"/>
    <w:rsid w:val="062DE57A"/>
    <w:rsid w:val="064FE18C"/>
    <w:rsid w:val="06525DDA"/>
    <w:rsid w:val="067BA898"/>
    <w:rsid w:val="06D1B99B"/>
    <w:rsid w:val="06E4F0CD"/>
    <w:rsid w:val="06E5058A"/>
    <w:rsid w:val="06EC0DB5"/>
    <w:rsid w:val="06F14200"/>
    <w:rsid w:val="06F6AB9E"/>
    <w:rsid w:val="073EB9B8"/>
    <w:rsid w:val="07490AC2"/>
    <w:rsid w:val="07677E05"/>
    <w:rsid w:val="0781FCC7"/>
    <w:rsid w:val="0783A514"/>
    <w:rsid w:val="0797D586"/>
    <w:rsid w:val="079A279D"/>
    <w:rsid w:val="07A07DCD"/>
    <w:rsid w:val="07AEB8DE"/>
    <w:rsid w:val="07B2EE46"/>
    <w:rsid w:val="07BB86E8"/>
    <w:rsid w:val="07BE1FC2"/>
    <w:rsid w:val="07CA96CD"/>
    <w:rsid w:val="07E541C4"/>
    <w:rsid w:val="07F4D492"/>
    <w:rsid w:val="081676D5"/>
    <w:rsid w:val="0830BFC8"/>
    <w:rsid w:val="084F60EA"/>
    <w:rsid w:val="0866F7BC"/>
    <w:rsid w:val="0871FF6D"/>
    <w:rsid w:val="08D2260F"/>
    <w:rsid w:val="08D685C6"/>
    <w:rsid w:val="0910AB54"/>
    <w:rsid w:val="091FE39D"/>
    <w:rsid w:val="09377A75"/>
    <w:rsid w:val="09405029"/>
    <w:rsid w:val="0948374C"/>
    <w:rsid w:val="09724A13"/>
    <w:rsid w:val="097BC0F5"/>
    <w:rsid w:val="09AD70BB"/>
    <w:rsid w:val="09B1293E"/>
    <w:rsid w:val="09C20147"/>
    <w:rsid w:val="09DA0318"/>
    <w:rsid w:val="09DCBAF8"/>
    <w:rsid w:val="0A1943ED"/>
    <w:rsid w:val="0A2B7B80"/>
    <w:rsid w:val="0A481B3D"/>
    <w:rsid w:val="0A6F8922"/>
    <w:rsid w:val="0A7359A3"/>
    <w:rsid w:val="0A765A7A"/>
    <w:rsid w:val="0A9598D5"/>
    <w:rsid w:val="0AA767DE"/>
    <w:rsid w:val="0AB1F885"/>
    <w:rsid w:val="0AD7ABCF"/>
    <w:rsid w:val="0AD90DCE"/>
    <w:rsid w:val="0AE97733"/>
    <w:rsid w:val="0AF37023"/>
    <w:rsid w:val="0AF3EF57"/>
    <w:rsid w:val="0B1D267E"/>
    <w:rsid w:val="0B1E67E8"/>
    <w:rsid w:val="0B33B95F"/>
    <w:rsid w:val="0B461370"/>
    <w:rsid w:val="0B8680B0"/>
    <w:rsid w:val="0BA98757"/>
    <w:rsid w:val="0BB08FFA"/>
    <w:rsid w:val="0BB0BB23"/>
    <w:rsid w:val="0BC3256F"/>
    <w:rsid w:val="0BCAD524"/>
    <w:rsid w:val="0C3CA902"/>
    <w:rsid w:val="0C71CBEC"/>
    <w:rsid w:val="0CB590AF"/>
    <w:rsid w:val="0CE41666"/>
    <w:rsid w:val="0CEA3757"/>
    <w:rsid w:val="0CF87DD3"/>
    <w:rsid w:val="0D046AD5"/>
    <w:rsid w:val="0D3A09C4"/>
    <w:rsid w:val="0D5D6F31"/>
    <w:rsid w:val="0D8E928E"/>
    <w:rsid w:val="0D91C2C8"/>
    <w:rsid w:val="0D934609"/>
    <w:rsid w:val="0D98D6E6"/>
    <w:rsid w:val="0DDC0050"/>
    <w:rsid w:val="0DE99947"/>
    <w:rsid w:val="0DF698CE"/>
    <w:rsid w:val="0E023507"/>
    <w:rsid w:val="0E2D2D77"/>
    <w:rsid w:val="0E3A849A"/>
    <w:rsid w:val="0E409F2C"/>
    <w:rsid w:val="0E43A49E"/>
    <w:rsid w:val="0E4BBA4F"/>
    <w:rsid w:val="0ECE683D"/>
    <w:rsid w:val="0EE6AC24"/>
    <w:rsid w:val="0EEFABC9"/>
    <w:rsid w:val="0EF68E4B"/>
    <w:rsid w:val="0F23E030"/>
    <w:rsid w:val="0F374A6A"/>
    <w:rsid w:val="0F489722"/>
    <w:rsid w:val="0F4AF94E"/>
    <w:rsid w:val="0F502830"/>
    <w:rsid w:val="0F934347"/>
    <w:rsid w:val="0F982F0D"/>
    <w:rsid w:val="0FA2A5A9"/>
    <w:rsid w:val="0FBAA072"/>
    <w:rsid w:val="0FCFCB16"/>
    <w:rsid w:val="0FE3031E"/>
    <w:rsid w:val="0FEA1401"/>
    <w:rsid w:val="0FF9EAA9"/>
    <w:rsid w:val="1006DE1B"/>
    <w:rsid w:val="100BBBDA"/>
    <w:rsid w:val="101AAA8C"/>
    <w:rsid w:val="101E8B93"/>
    <w:rsid w:val="1022FB38"/>
    <w:rsid w:val="10246633"/>
    <w:rsid w:val="10396952"/>
    <w:rsid w:val="1048C8F5"/>
    <w:rsid w:val="105CE901"/>
    <w:rsid w:val="10AFB778"/>
    <w:rsid w:val="10B9C431"/>
    <w:rsid w:val="10C7170F"/>
    <w:rsid w:val="10D23DD2"/>
    <w:rsid w:val="10F506BD"/>
    <w:rsid w:val="110661ED"/>
    <w:rsid w:val="114EB243"/>
    <w:rsid w:val="115A34FC"/>
    <w:rsid w:val="117B269A"/>
    <w:rsid w:val="117FB0DC"/>
    <w:rsid w:val="11A294F5"/>
    <w:rsid w:val="11E9EA9D"/>
    <w:rsid w:val="11F4B1A5"/>
    <w:rsid w:val="12169E49"/>
    <w:rsid w:val="122595DA"/>
    <w:rsid w:val="1254E0AD"/>
    <w:rsid w:val="12660726"/>
    <w:rsid w:val="126C9C97"/>
    <w:rsid w:val="1279A755"/>
    <w:rsid w:val="127A0E8B"/>
    <w:rsid w:val="12A00E2B"/>
    <w:rsid w:val="131641E6"/>
    <w:rsid w:val="135ECAF8"/>
    <w:rsid w:val="13981D23"/>
    <w:rsid w:val="13C82C93"/>
    <w:rsid w:val="13D1EE59"/>
    <w:rsid w:val="13E2C73E"/>
    <w:rsid w:val="13FAE3FB"/>
    <w:rsid w:val="141015FC"/>
    <w:rsid w:val="14115EBA"/>
    <w:rsid w:val="1417ACD1"/>
    <w:rsid w:val="14219DB9"/>
    <w:rsid w:val="14370CB0"/>
    <w:rsid w:val="1441CE8D"/>
    <w:rsid w:val="146EBCCD"/>
    <w:rsid w:val="147E1D03"/>
    <w:rsid w:val="14E0E2B0"/>
    <w:rsid w:val="14F53E14"/>
    <w:rsid w:val="154221F9"/>
    <w:rsid w:val="15571D5B"/>
    <w:rsid w:val="1571D28C"/>
    <w:rsid w:val="159A8832"/>
    <w:rsid w:val="1620DEA8"/>
    <w:rsid w:val="162B030E"/>
    <w:rsid w:val="1646579B"/>
    <w:rsid w:val="16530729"/>
    <w:rsid w:val="16694C3C"/>
    <w:rsid w:val="16785589"/>
    <w:rsid w:val="1692B51C"/>
    <w:rsid w:val="16BBDA1C"/>
    <w:rsid w:val="16E9CB10"/>
    <w:rsid w:val="173055C7"/>
    <w:rsid w:val="17549465"/>
    <w:rsid w:val="1773A009"/>
    <w:rsid w:val="1785FF2C"/>
    <w:rsid w:val="17A94D7A"/>
    <w:rsid w:val="17A9F24B"/>
    <w:rsid w:val="17B1CDDE"/>
    <w:rsid w:val="17C95754"/>
    <w:rsid w:val="17CEB8BA"/>
    <w:rsid w:val="17D41DF4"/>
    <w:rsid w:val="17D6AD80"/>
    <w:rsid w:val="17D99A63"/>
    <w:rsid w:val="17E45B06"/>
    <w:rsid w:val="17EF202D"/>
    <w:rsid w:val="17F82236"/>
    <w:rsid w:val="1837F62F"/>
    <w:rsid w:val="18395DDC"/>
    <w:rsid w:val="18439CF7"/>
    <w:rsid w:val="187E9419"/>
    <w:rsid w:val="1890CFEB"/>
    <w:rsid w:val="18B5E518"/>
    <w:rsid w:val="1905D431"/>
    <w:rsid w:val="19083759"/>
    <w:rsid w:val="191D86C9"/>
    <w:rsid w:val="1921FA08"/>
    <w:rsid w:val="192C7C96"/>
    <w:rsid w:val="19687A03"/>
    <w:rsid w:val="1993E4CB"/>
    <w:rsid w:val="1994C603"/>
    <w:rsid w:val="19B7DB05"/>
    <w:rsid w:val="19CC6567"/>
    <w:rsid w:val="19EDD753"/>
    <w:rsid w:val="1A1177F3"/>
    <w:rsid w:val="1A204B4F"/>
    <w:rsid w:val="1A2AB77D"/>
    <w:rsid w:val="1A36BCD7"/>
    <w:rsid w:val="1A7F8284"/>
    <w:rsid w:val="1A91BBFA"/>
    <w:rsid w:val="1A960E28"/>
    <w:rsid w:val="1AA2186B"/>
    <w:rsid w:val="1AA3A573"/>
    <w:rsid w:val="1ABBCC4D"/>
    <w:rsid w:val="1AC52B49"/>
    <w:rsid w:val="1AD4E83C"/>
    <w:rsid w:val="1B196168"/>
    <w:rsid w:val="1B2C61BE"/>
    <w:rsid w:val="1B4F6EE4"/>
    <w:rsid w:val="1B61BC48"/>
    <w:rsid w:val="1B7AC692"/>
    <w:rsid w:val="1BB3E767"/>
    <w:rsid w:val="1BE06CB0"/>
    <w:rsid w:val="1C13A203"/>
    <w:rsid w:val="1C24CBCF"/>
    <w:rsid w:val="1C539AA5"/>
    <w:rsid w:val="1C882D28"/>
    <w:rsid w:val="1C88DA7F"/>
    <w:rsid w:val="1C95E91E"/>
    <w:rsid w:val="1CA60D3D"/>
    <w:rsid w:val="1CCC1786"/>
    <w:rsid w:val="1CD353E0"/>
    <w:rsid w:val="1CE196EA"/>
    <w:rsid w:val="1CEB3A08"/>
    <w:rsid w:val="1D015C65"/>
    <w:rsid w:val="1D0BEBA9"/>
    <w:rsid w:val="1D4FB7C8"/>
    <w:rsid w:val="1D86E56D"/>
    <w:rsid w:val="1DA5B690"/>
    <w:rsid w:val="1DA711AA"/>
    <w:rsid w:val="1DA80134"/>
    <w:rsid w:val="1DDE5C76"/>
    <w:rsid w:val="1DE6CE46"/>
    <w:rsid w:val="1DFC052D"/>
    <w:rsid w:val="1E0FA42A"/>
    <w:rsid w:val="1E100EFB"/>
    <w:rsid w:val="1E1921DC"/>
    <w:rsid w:val="1E414ED5"/>
    <w:rsid w:val="1E653D60"/>
    <w:rsid w:val="1E6B095A"/>
    <w:rsid w:val="1E6C2C74"/>
    <w:rsid w:val="1E88B496"/>
    <w:rsid w:val="1E9535B3"/>
    <w:rsid w:val="1EA5F77A"/>
    <w:rsid w:val="1EBA5FA3"/>
    <w:rsid w:val="1ED0938B"/>
    <w:rsid w:val="1F04BADB"/>
    <w:rsid w:val="1F13D860"/>
    <w:rsid w:val="1F2B4EFB"/>
    <w:rsid w:val="1F30ADD0"/>
    <w:rsid w:val="1F342B6D"/>
    <w:rsid w:val="1F5351DD"/>
    <w:rsid w:val="1F6DC354"/>
    <w:rsid w:val="1F7E659A"/>
    <w:rsid w:val="1F8A2136"/>
    <w:rsid w:val="1FB3FBDF"/>
    <w:rsid w:val="1FC3F8A0"/>
    <w:rsid w:val="1FC435CE"/>
    <w:rsid w:val="1FD00211"/>
    <w:rsid w:val="1FE95E6E"/>
    <w:rsid w:val="2053B25A"/>
    <w:rsid w:val="205DB0D1"/>
    <w:rsid w:val="2066E56F"/>
    <w:rsid w:val="20716066"/>
    <w:rsid w:val="20718808"/>
    <w:rsid w:val="208A5CD5"/>
    <w:rsid w:val="2093BBB6"/>
    <w:rsid w:val="209BDB0F"/>
    <w:rsid w:val="20A1FD5B"/>
    <w:rsid w:val="20E2976B"/>
    <w:rsid w:val="20E8F81B"/>
    <w:rsid w:val="20EC1A04"/>
    <w:rsid w:val="2105A58C"/>
    <w:rsid w:val="211BFB49"/>
    <w:rsid w:val="21216C4C"/>
    <w:rsid w:val="213B0B3C"/>
    <w:rsid w:val="217D06F1"/>
    <w:rsid w:val="21857EE7"/>
    <w:rsid w:val="2187D8F8"/>
    <w:rsid w:val="21AA1BD5"/>
    <w:rsid w:val="21B27ED7"/>
    <w:rsid w:val="21CC46D3"/>
    <w:rsid w:val="21D46F8B"/>
    <w:rsid w:val="21D5340E"/>
    <w:rsid w:val="21EDBE3B"/>
    <w:rsid w:val="220000A5"/>
    <w:rsid w:val="22231F5E"/>
    <w:rsid w:val="222A59A0"/>
    <w:rsid w:val="224E2F8E"/>
    <w:rsid w:val="22742DF0"/>
    <w:rsid w:val="229B1C41"/>
    <w:rsid w:val="22A6C863"/>
    <w:rsid w:val="22B3BC7D"/>
    <w:rsid w:val="22C16D3E"/>
    <w:rsid w:val="22CA81BA"/>
    <w:rsid w:val="22D38886"/>
    <w:rsid w:val="22E0D106"/>
    <w:rsid w:val="22EB33B5"/>
    <w:rsid w:val="230D2D2B"/>
    <w:rsid w:val="231C681D"/>
    <w:rsid w:val="2345235B"/>
    <w:rsid w:val="2345C0DE"/>
    <w:rsid w:val="23764B81"/>
    <w:rsid w:val="2382CB16"/>
    <w:rsid w:val="23B5F2BE"/>
    <w:rsid w:val="23CA7B96"/>
    <w:rsid w:val="23D06586"/>
    <w:rsid w:val="23E2DDD9"/>
    <w:rsid w:val="24186DEE"/>
    <w:rsid w:val="2421C12D"/>
    <w:rsid w:val="2458A841"/>
    <w:rsid w:val="245EDE8C"/>
    <w:rsid w:val="247C8379"/>
    <w:rsid w:val="2491F5D6"/>
    <w:rsid w:val="24BF79BA"/>
    <w:rsid w:val="24D9715A"/>
    <w:rsid w:val="24E6896D"/>
    <w:rsid w:val="2530E269"/>
    <w:rsid w:val="25337CAE"/>
    <w:rsid w:val="253F10FC"/>
    <w:rsid w:val="25632672"/>
    <w:rsid w:val="256DF4E0"/>
    <w:rsid w:val="25A3451C"/>
    <w:rsid w:val="25C11E9E"/>
    <w:rsid w:val="25D3A3F2"/>
    <w:rsid w:val="25D3EBF3"/>
    <w:rsid w:val="25DCA3AE"/>
    <w:rsid w:val="25DD8240"/>
    <w:rsid w:val="25F9A54D"/>
    <w:rsid w:val="26458612"/>
    <w:rsid w:val="264AE5DF"/>
    <w:rsid w:val="26521642"/>
    <w:rsid w:val="265B4A1B"/>
    <w:rsid w:val="2679E3BA"/>
    <w:rsid w:val="2695B09A"/>
    <w:rsid w:val="26F8DC81"/>
    <w:rsid w:val="2729CCC5"/>
    <w:rsid w:val="2733A089"/>
    <w:rsid w:val="274B6DC5"/>
    <w:rsid w:val="2799C7EF"/>
    <w:rsid w:val="27AE0040"/>
    <w:rsid w:val="27BA0944"/>
    <w:rsid w:val="27C0AFB9"/>
    <w:rsid w:val="27D8A660"/>
    <w:rsid w:val="27FBB1DB"/>
    <w:rsid w:val="280CFDCA"/>
    <w:rsid w:val="28193201"/>
    <w:rsid w:val="28297F6B"/>
    <w:rsid w:val="2836F968"/>
    <w:rsid w:val="283B594D"/>
    <w:rsid w:val="283CB9F9"/>
    <w:rsid w:val="2848429E"/>
    <w:rsid w:val="286695CB"/>
    <w:rsid w:val="287ED3CC"/>
    <w:rsid w:val="28B4E9B2"/>
    <w:rsid w:val="28DFDE8D"/>
    <w:rsid w:val="28E46895"/>
    <w:rsid w:val="28E5322F"/>
    <w:rsid w:val="28EBDF11"/>
    <w:rsid w:val="29147E48"/>
    <w:rsid w:val="2919FA7A"/>
    <w:rsid w:val="2948365E"/>
    <w:rsid w:val="29483B71"/>
    <w:rsid w:val="294BB8D7"/>
    <w:rsid w:val="295BD483"/>
    <w:rsid w:val="297C51F3"/>
    <w:rsid w:val="298787BC"/>
    <w:rsid w:val="299AE0D0"/>
    <w:rsid w:val="29A8DD66"/>
    <w:rsid w:val="2A08536F"/>
    <w:rsid w:val="2A94A2EC"/>
    <w:rsid w:val="2A9845FD"/>
    <w:rsid w:val="2AB1CA1F"/>
    <w:rsid w:val="2AD4252D"/>
    <w:rsid w:val="2AD568C8"/>
    <w:rsid w:val="2AD8A0E4"/>
    <w:rsid w:val="2AE5A102"/>
    <w:rsid w:val="2B13360C"/>
    <w:rsid w:val="2B1E139B"/>
    <w:rsid w:val="2B5EE467"/>
    <w:rsid w:val="2B6C01CD"/>
    <w:rsid w:val="2BA12BFF"/>
    <w:rsid w:val="2BA211F4"/>
    <w:rsid w:val="2BD53ED5"/>
    <w:rsid w:val="2BE216C1"/>
    <w:rsid w:val="2BFAC4AA"/>
    <w:rsid w:val="2C3D1C84"/>
    <w:rsid w:val="2C817163"/>
    <w:rsid w:val="2C890C32"/>
    <w:rsid w:val="2C9BA149"/>
    <w:rsid w:val="2CEA5A06"/>
    <w:rsid w:val="2CF7C175"/>
    <w:rsid w:val="2D1DD768"/>
    <w:rsid w:val="2D2B3494"/>
    <w:rsid w:val="2D2D3144"/>
    <w:rsid w:val="2D33B2CE"/>
    <w:rsid w:val="2D3D755B"/>
    <w:rsid w:val="2DCD6337"/>
    <w:rsid w:val="2DF0DCF3"/>
    <w:rsid w:val="2E077366"/>
    <w:rsid w:val="2E13740C"/>
    <w:rsid w:val="2E20C42A"/>
    <w:rsid w:val="2E222855"/>
    <w:rsid w:val="2E23B083"/>
    <w:rsid w:val="2E5ACCF2"/>
    <w:rsid w:val="2E93C4A7"/>
    <w:rsid w:val="2E9BDE81"/>
    <w:rsid w:val="2ECF2EA6"/>
    <w:rsid w:val="2ED34884"/>
    <w:rsid w:val="2EDC1563"/>
    <w:rsid w:val="2EDC4DB9"/>
    <w:rsid w:val="2EE72E1F"/>
    <w:rsid w:val="2F0092EB"/>
    <w:rsid w:val="2F010BE7"/>
    <w:rsid w:val="2F16714E"/>
    <w:rsid w:val="2F167353"/>
    <w:rsid w:val="2F27C888"/>
    <w:rsid w:val="2F460AB4"/>
    <w:rsid w:val="2F4751BE"/>
    <w:rsid w:val="2F6103CC"/>
    <w:rsid w:val="2F988520"/>
    <w:rsid w:val="2FA8D36D"/>
    <w:rsid w:val="2FAFAEC7"/>
    <w:rsid w:val="2FB63D94"/>
    <w:rsid w:val="2FB76C90"/>
    <w:rsid w:val="2FCE6093"/>
    <w:rsid w:val="2FF997B8"/>
    <w:rsid w:val="2FFED262"/>
    <w:rsid w:val="30266754"/>
    <w:rsid w:val="304749AD"/>
    <w:rsid w:val="306AE375"/>
    <w:rsid w:val="30761EDF"/>
    <w:rsid w:val="3096816F"/>
    <w:rsid w:val="30B0D6D5"/>
    <w:rsid w:val="30E3C395"/>
    <w:rsid w:val="3116F3C0"/>
    <w:rsid w:val="31211658"/>
    <w:rsid w:val="312B81EF"/>
    <w:rsid w:val="315C9E1B"/>
    <w:rsid w:val="316D9509"/>
    <w:rsid w:val="319AA2C3"/>
    <w:rsid w:val="319FD440"/>
    <w:rsid w:val="31AAAE67"/>
    <w:rsid w:val="31F2BFCD"/>
    <w:rsid w:val="320FE6F0"/>
    <w:rsid w:val="324C588C"/>
    <w:rsid w:val="325100AF"/>
    <w:rsid w:val="32A05555"/>
    <w:rsid w:val="32A47855"/>
    <w:rsid w:val="32A589FF"/>
    <w:rsid w:val="32E76DD8"/>
    <w:rsid w:val="32F897CD"/>
    <w:rsid w:val="33044AA3"/>
    <w:rsid w:val="335FA725"/>
    <w:rsid w:val="3368E811"/>
    <w:rsid w:val="337EB05D"/>
    <w:rsid w:val="33822AC0"/>
    <w:rsid w:val="33983F94"/>
    <w:rsid w:val="339EB1E0"/>
    <w:rsid w:val="33B2C425"/>
    <w:rsid w:val="33DD2ABF"/>
    <w:rsid w:val="341B6BDE"/>
    <w:rsid w:val="3449C4A4"/>
    <w:rsid w:val="346BB21D"/>
    <w:rsid w:val="348D4C53"/>
    <w:rsid w:val="34925FF6"/>
    <w:rsid w:val="34A45729"/>
    <w:rsid w:val="34B80146"/>
    <w:rsid w:val="34E7264A"/>
    <w:rsid w:val="34F1310D"/>
    <w:rsid w:val="35827985"/>
    <w:rsid w:val="3583793A"/>
    <w:rsid w:val="3596581C"/>
    <w:rsid w:val="35A5B87C"/>
    <w:rsid w:val="35B42055"/>
    <w:rsid w:val="35BDABA9"/>
    <w:rsid w:val="35C210EA"/>
    <w:rsid w:val="35CC54D4"/>
    <w:rsid w:val="35D066C9"/>
    <w:rsid w:val="35F300BA"/>
    <w:rsid w:val="35F8D5CB"/>
    <w:rsid w:val="362AEE08"/>
    <w:rsid w:val="3636CECB"/>
    <w:rsid w:val="3661FC68"/>
    <w:rsid w:val="3665E3D4"/>
    <w:rsid w:val="368BBC84"/>
    <w:rsid w:val="36AC96C1"/>
    <w:rsid w:val="36AFE3A7"/>
    <w:rsid w:val="36C6913E"/>
    <w:rsid w:val="36EA527F"/>
    <w:rsid w:val="36F30E05"/>
    <w:rsid w:val="3704DDCB"/>
    <w:rsid w:val="3704FDAF"/>
    <w:rsid w:val="372CC493"/>
    <w:rsid w:val="37306D0E"/>
    <w:rsid w:val="3765F483"/>
    <w:rsid w:val="377B74F3"/>
    <w:rsid w:val="37B71CD8"/>
    <w:rsid w:val="37BAD1F5"/>
    <w:rsid w:val="37BE8CA9"/>
    <w:rsid w:val="37DB9649"/>
    <w:rsid w:val="37E1B5D1"/>
    <w:rsid w:val="3829642E"/>
    <w:rsid w:val="382A416C"/>
    <w:rsid w:val="38444600"/>
    <w:rsid w:val="3864D447"/>
    <w:rsid w:val="386B6B23"/>
    <w:rsid w:val="387F4B32"/>
    <w:rsid w:val="38B6E5C9"/>
    <w:rsid w:val="38CA097C"/>
    <w:rsid w:val="38E60F68"/>
    <w:rsid w:val="38FE0613"/>
    <w:rsid w:val="395A903D"/>
    <w:rsid w:val="3966DFB6"/>
    <w:rsid w:val="398A4C0C"/>
    <w:rsid w:val="398ED4E5"/>
    <w:rsid w:val="39CC6559"/>
    <w:rsid w:val="39CEAB40"/>
    <w:rsid w:val="39D395B7"/>
    <w:rsid w:val="39DB7A14"/>
    <w:rsid w:val="39DC0DB1"/>
    <w:rsid w:val="39EF6F64"/>
    <w:rsid w:val="39F9884B"/>
    <w:rsid w:val="3A419E01"/>
    <w:rsid w:val="3A6C7128"/>
    <w:rsid w:val="3A8388BE"/>
    <w:rsid w:val="3AA5C0C2"/>
    <w:rsid w:val="3AEF6324"/>
    <w:rsid w:val="3AFA910A"/>
    <w:rsid w:val="3AFD7014"/>
    <w:rsid w:val="3B008EDA"/>
    <w:rsid w:val="3B00FCD6"/>
    <w:rsid w:val="3B0C3371"/>
    <w:rsid w:val="3B3FD258"/>
    <w:rsid w:val="3B680260"/>
    <w:rsid w:val="3B731C90"/>
    <w:rsid w:val="3B796771"/>
    <w:rsid w:val="3B9D784B"/>
    <w:rsid w:val="3BC5FA9F"/>
    <w:rsid w:val="3BD6BE78"/>
    <w:rsid w:val="3C0261B6"/>
    <w:rsid w:val="3C1100FB"/>
    <w:rsid w:val="3C15D33B"/>
    <w:rsid w:val="3C3547FC"/>
    <w:rsid w:val="3C7A9A40"/>
    <w:rsid w:val="3C85E041"/>
    <w:rsid w:val="3CBC7DEB"/>
    <w:rsid w:val="3CC3A4E5"/>
    <w:rsid w:val="3CCF4C16"/>
    <w:rsid w:val="3CD0312E"/>
    <w:rsid w:val="3CD92DA6"/>
    <w:rsid w:val="3CF8BC85"/>
    <w:rsid w:val="3D136E43"/>
    <w:rsid w:val="3D2016B2"/>
    <w:rsid w:val="3D2FEFE3"/>
    <w:rsid w:val="3D517DA1"/>
    <w:rsid w:val="3D6E8D06"/>
    <w:rsid w:val="3D7811EB"/>
    <w:rsid w:val="3D8DB1D1"/>
    <w:rsid w:val="3DB9AFDE"/>
    <w:rsid w:val="3E24EC00"/>
    <w:rsid w:val="3E2D8DD4"/>
    <w:rsid w:val="3E559945"/>
    <w:rsid w:val="3E5E8A4E"/>
    <w:rsid w:val="3E698C0C"/>
    <w:rsid w:val="3E6D6C53"/>
    <w:rsid w:val="3E968662"/>
    <w:rsid w:val="3EABA307"/>
    <w:rsid w:val="3EB2A578"/>
    <w:rsid w:val="3F070425"/>
    <w:rsid w:val="3F0EC92F"/>
    <w:rsid w:val="3F243D7F"/>
    <w:rsid w:val="3F45629E"/>
    <w:rsid w:val="3F7624E1"/>
    <w:rsid w:val="3F9F2263"/>
    <w:rsid w:val="3FB0FEF6"/>
    <w:rsid w:val="3FB75CBB"/>
    <w:rsid w:val="3FF0D264"/>
    <w:rsid w:val="4006BEC5"/>
    <w:rsid w:val="4006CD96"/>
    <w:rsid w:val="40112850"/>
    <w:rsid w:val="401F6C94"/>
    <w:rsid w:val="40A9C4AF"/>
    <w:rsid w:val="40AA0324"/>
    <w:rsid w:val="40B42CE9"/>
    <w:rsid w:val="40CB158B"/>
    <w:rsid w:val="40DEA51F"/>
    <w:rsid w:val="40E80E4F"/>
    <w:rsid w:val="410F077B"/>
    <w:rsid w:val="4147D212"/>
    <w:rsid w:val="41550FB9"/>
    <w:rsid w:val="419E1BE3"/>
    <w:rsid w:val="41A35D75"/>
    <w:rsid w:val="41A76D66"/>
    <w:rsid w:val="41B0C082"/>
    <w:rsid w:val="41C4022D"/>
    <w:rsid w:val="41D3906F"/>
    <w:rsid w:val="4203AF7F"/>
    <w:rsid w:val="4254E809"/>
    <w:rsid w:val="427F899F"/>
    <w:rsid w:val="4291AF7F"/>
    <w:rsid w:val="42B55D4F"/>
    <w:rsid w:val="42CDBD81"/>
    <w:rsid w:val="42DEDC2C"/>
    <w:rsid w:val="4317CC39"/>
    <w:rsid w:val="431DDE97"/>
    <w:rsid w:val="4321379B"/>
    <w:rsid w:val="432A30BC"/>
    <w:rsid w:val="43336E91"/>
    <w:rsid w:val="434AAFB4"/>
    <w:rsid w:val="4366F75E"/>
    <w:rsid w:val="437137E5"/>
    <w:rsid w:val="43728542"/>
    <w:rsid w:val="4377159C"/>
    <w:rsid w:val="43B79AB0"/>
    <w:rsid w:val="43C12900"/>
    <w:rsid w:val="43C8052A"/>
    <w:rsid w:val="43E01089"/>
    <w:rsid w:val="4417A940"/>
    <w:rsid w:val="44364B8A"/>
    <w:rsid w:val="4441D205"/>
    <w:rsid w:val="445FC5C1"/>
    <w:rsid w:val="4465F6BD"/>
    <w:rsid w:val="4474A1DC"/>
    <w:rsid w:val="44923546"/>
    <w:rsid w:val="4495C15E"/>
    <w:rsid w:val="44AB2B87"/>
    <w:rsid w:val="44B5E03D"/>
    <w:rsid w:val="44CC52D3"/>
    <w:rsid w:val="44D97C6B"/>
    <w:rsid w:val="44E6F36C"/>
    <w:rsid w:val="4501D1ED"/>
    <w:rsid w:val="4512A6FB"/>
    <w:rsid w:val="451744DA"/>
    <w:rsid w:val="4526C845"/>
    <w:rsid w:val="453CAB6F"/>
    <w:rsid w:val="455A188D"/>
    <w:rsid w:val="45613CDA"/>
    <w:rsid w:val="4564D8AB"/>
    <w:rsid w:val="45757573"/>
    <w:rsid w:val="45761FA4"/>
    <w:rsid w:val="45A7D48F"/>
    <w:rsid w:val="45AB2633"/>
    <w:rsid w:val="45AB31FF"/>
    <w:rsid w:val="460E2FA1"/>
    <w:rsid w:val="4642682A"/>
    <w:rsid w:val="4650A319"/>
    <w:rsid w:val="466A33E5"/>
    <w:rsid w:val="467E2ADC"/>
    <w:rsid w:val="469376A2"/>
    <w:rsid w:val="469A1356"/>
    <w:rsid w:val="46C173EA"/>
    <w:rsid w:val="46D1B929"/>
    <w:rsid w:val="46FD59B3"/>
    <w:rsid w:val="47007D0A"/>
    <w:rsid w:val="4702EE31"/>
    <w:rsid w:val="4708826D"/>
    <w:rsid w:val="4719F841"/>
    <w:rsid w:val="475C2226"/>
    <w:rsid w:val="476CB41D"/>
    <w:rsid w:val="477D605B"/>
    <w:rsid w:val="478CB48F"/>
    <w:rsid w:val="47B1DDF2"/>
    <w:rsid w:val="47CF87F1"/>
    <w:rsid w:val="47D3EDE5"/>
    <w:rsid w:val="47D98C93"/>
    <w:rsid w:val="47DC23BD"/>
    <w:rsid w:val="47DC393E"/>
    <w:rsid w:val="47ED1189"/>
    <w:rsid w:val="47FB6B40"/>
    <w:rsid w:val="47FBA4DB"/>
    <w:rsid w:val="48028EE6"/>
    <w:rsid w:val="482003F7"/>
    <w:rsid w:val="482F96C8"/>
    <w:rsid w:val="484A99F3"/>
    <w:rsid w:val="48516606"/>
    <w:rsid w:val="485D444B"/>
    <w:rsid w:val="4866963B"/>
    <w:rsid w:val="486DEE28"/>
    <w:rsid w:val="489EB6B7"/>
    <w:rsid w:val="48AA7B72"/>
    <w:rsid w:val="48ABE87F"/>
    <w:rsid w:val="48AF54BE"/>
    <w:rsid w:val="48C303E6"/>
    <w:rsid w:val="48C6A566"/>
    <w:rsid w:val="48DABF0D"/>
    <w:rsid w:val="49229194"/>
    <w:rsid w:val="49343D55"/>
    <w:rsid w:val="4960219E"/>
    <w:rsid w:val="498EAB76"/>
    <w:rsid w:val="4999095F"/>
    <w:rsid w:val="49C20BAF"/>
    <w:rsid w:val="49C5C0C6"/>
    <w:rsid w:val="49C9B275"/>
    <w:rsid w:val="49E3C2CC"/>
    <w:rsid w:val="49F7007A"/>
    <w:rsid w:val="4A19B05A"/>
    <w:rsid w:val="4A1A61C9"/>
    <w:rsid w:val="4A78C1A2"/>
    <w:rsid w:val="4A7B3762"/>
    <w:rsid w:val="4A83192E"/>
    <w:rsid w:val="4A8AD2BF"/>
    <w:rsid w:val="4A96BBAB"/>
    <w:rsid w:val="4ABA834B"/>
    <w:rsid w:val="4AE8BE91"/>
    <w:rsid w:val="4AE9905F"/>
    <w:rsid w:val="4B189F9A"/>
    <w:rsid w:val="4B805CDB"/>
    <w:rsid w:val="4BAFD2D7"/>
    <w:rsid w:val="4BB42642"/>
    <w:rsid w:val="4BD92051"/>
    <w:rsid w:val="4BDF8342"/>
    <w:rsid w:val="4BE52243"/>
    <w:rsid w:val="4BF1C760"/>
    <w:rsid w:val="4BF2446B"/>
    <w:rsid w:val="4BFEFB7B"/>
    <w:rsid w:val="4C164884"/>
    <w:rsid w:val="4C1F0C37"/>
    <w:rsid w:val="4C4E63C9"/>
    <w:rsid w:val="4C4EB966"/>
    <w:rsid w:val="4C545859"/>
    <w:rsid w:val="4C7DDE83"/>
    <w:rsid w:val="4C8753D2"/>
    <w:rsid w:val="4C9047D7"/>
    <w:rsid w:val="4C92255D"/>
    <w:rsid w:val="4CF0533F"/>
    <w:rsid w:val="4CFE353C"/>
    <w:rsid w:val="4D2152DB"/>
    <w:rsid w:val="4D4B77E0"/>
    <w:rsid w:val="4D556D8F"/>
    <w:rsid w:val="4D661262"/>
    <w:rsid w:val="4D775C9A"/>
    <w:rsid w:val="4D7DDE9A"/>
    <w:rsid w:val="4D872083"/>
    <w:rsid w:val="4D91A8D2"/>
    <w:rsid w:val="4DA932A3"/>
    <w:rsid w:val="4DCE785D"/>
    <w:rsid w:val="4DE04028"/>
    <w:rsid w:val="4E189A1C"/>
    <w:rsid w:val="4E30F81A"/>
    <w:rsid w:val="4E6D9967"/>
    <w:rsid w:val="4E7CE7AA"/>
    <w:rsid w:val="4E87A583"/>
    <w:rsid w:val="4F02DD5D"/>
    <w:rsid w:val="4F22F0E4"/>
    <w:rsid w:val="4F44B8EC"/>
    <w:rsid w:val="4F67EBED"/>
    <w:rsid w:val="4F6A2CCE"/>
    <w:rsid w:val="4F725D53"/>
    <w:rsid w:val="4F961B4F"/>
    <w:rsid w:val="4FA2B4E2"/>
    <w:rsid w:val="4FA82508"/>
    <w:rsid w:val="4FB8CB33"/>
    <w:rsid w:val="4FCF1737"/>
    <w:rsid w:val="4FE33942"/>
    <w:rsid w:val="4FF7B7ED"/>
    <w:rsid w:val="50643460"/>
    <w:rsid w:val="50885F13"/>
    <w:rsid w:val="5089D71F"/>
    <w:rsid w:val="50943EBA"/>
    <w:rsid w:val="509B4776"/>
    <w:rsid w:val="50AD426A"/>
    <w:rsid w:val="50B77009"/>
    <w:rsid w:val="50BC61A9"/>
    <w:rsid w:val="50CCAA19"/>
    <w:rsid w:val="50E4473D"/>
    <w:rsid w:val="50FC76E1"/>
    <w:rsid w:val="5100201C"/>
    <w:rsid w:val="5103BC4E"/>
    <w:rsid w:val="511BF99F"/>
    <w:rsid w:val="51201671"/>
    <w:rsid w:val="5124FB90"/>
    <w:rsid w:val="513FA24B"/>
    <w:rsid w:val="5162E5B0"/>
    <w:rsid w:val="516BD179"/>
    <w:rsid w:val="519323A7"/>
    <w:rsid w:val="519BBB33"/>
    <w:rsid w:val="51B1D999"/>
    <w:rsid w:val="51C7D392"/>
    <w:rsid w:val="51C7DBDE"/>
    <w:rsid w:val="51F7E646"/>
    <w:rsid w:val="521777CC"/>
    <w:rsid w:val="5252443B"/>
    <w:rsid w:val="52615979"/>
    <w:rsid w:val="527E194C"/>
    <w:rsid w:val="5283FA70"/>
    <w:rsid w:val="5289FB1C"/>
    <w:rsid w:val="528FAC9B"/>
    <w:rsid w:val="52F36052"/>
    <w:rsid w:val="5311A5B5"/>
    <w:rsid w:val="531BCEB5"/>
    <w:rsid w:val="531F702E"/>
    <w:rsid w:val="53372DCA"/>
    <w:rsid w:val="5357E3EA"/>
    <w:rsid w:val="53580DC2"/>
    <w:rsid w:val="5359F909"/>
    <w:rsid w:val="536309D2"/>
    <w:rsid w:val="5372C65C"/>
    <w:rsid w:val="53A1F71F"/>
    <w:rsid w:val="53B4961D"/>
    <w:rsid w:val="53B99E80"/>
    <w:rsid w:val="53BAE4BC"/>
    <w:rsid w:val="53D2FBE5"/>
    <w:rsid w:val="53D9B83E"/>
    <w:rsid w:val="53E52B07"/>
    <w:rsid w:val="53F6734E"/>
    <w:rsid w:val="543DEFB2"/>
    <w:rsid w:val="54918214"/>
    <w:rsid w:val="54D23076"/>
    <w:rsid w:val="54E509A8"/>
    <w:rsid w:val="54FD5BE6"/>
    <w:rsid w:val="55065728"/>
    <w:rsid w:val="555D0F0C"/>
    <w:rsid w:val="556C624E"/>
    <w:rsid w:val="558268DE"/>
    <w:rsid w:val="5598EA06"/>
    <w:rsid w:val="55D85743"/>
    <w:rsid w:val="55E387C1"/>
    <w:rsid w:val="55F00BD6"/>
    <w:rsid w:val="56521993"/>
    <w:rsid w:val="565988AB"/>
    <w:rsid w:val="569D3CC7"/>
    <w:rsid w:val="56C8AA3A"/>
    <w:rsid w:val="56ECEB91"/>
    <w:rsid w:val="56ED7827"/>
    <w:rsid w:val="571F564E"/>
    <w:rsid w:val="5721AE0F"/>
    <w:rsid w:val="577E9E6B"/>
    <w:rsid w:val="57845DA7"/>
    <w:rsid w:val="579D0E68"/>
    <w:rsid w:val="57B2A284"/>
    <w:rsid w:val="57E0430A"/>
    <w:rsid w:val="57EC7B60"/>
    <w:rsid w:val="57F24AAC"/>
    <w:rsid w:val="57F6F819"/>
    <w:rsid w:val="57F9CDCF"/>
    <w:rsid w:val="57FE2678"/>
    <w:rsid w:val="5805D35B"/>
    <w:rsid w:val="580BA169"/>
    <w:rsid w:val="58112487"/>
    <w:rsid w:val="58481F2F"/>
    <w:rsid w:val="5855D46A"/>
    <w:rsid w:val="585C260F"/>
    <w:rsid w:val="585CC036"/>
    <w:rsid w:val="586E829E"/>
    <w:rsid w:val="5881A0EB"/>
    <w:rsid w:val="58994217"/>
    <w:rsid w:val="58997BA9"/>
    <w:rsid w:val="58E5E7D8"/>
    <w:rsid w:val="58F0AD62"/>
    <w:rsid w:val="58F873F0"/>
    <w:rsid w:val="59022080"/>
    <w:rsid w:val="5919920C"/>
    <w:rsid w:val="592B76D2"/>
    <w:rsid w:val="59C2F12E"/>
    <w:rsid w:val="59DCA45F"/>
    <w:rsid w:val="59DF92E9"/>
    <w:rsid w:val="59E4A5CA"/>
    <w:rsid w:val="59E5784D"/>
    <w:rsid w:val="5A00C787"/>
    <w:rsid w:val="5A2F2FE1"/>
    <w:rsid w:val="5A8518CE"/>
    <w:rsid w:val="5AA21A4E"/>
    <w:rsid w:val="5AA88049"/>
    <w:rsid w:val="5AB668E4"/>
    <w:rsid w:val="5ADC67F1"/>
    <w:rsid w:val="5AEC5C83"/>
    <w:rsid w:val="5B2C16B3"/>
    <w:rsid w:val="5B41A442"/>
    <w:rsid w:val="5B42AAB3"/>
    <w:rsid w:val="5B5AB6EA"/>
    <w:rsid w:val="5B79F4B0"/>
    <w:rsid w:val="5B91795E"/>
    <w:rsid w:val="5BC7EF00"/>
    <w:rsid w:val="5C11CBE7"/>
    <w:rsid w:val="5C3FCE35"/>
    <w:rsid w:val="5C60F38E"/>
    <w:rsid w:val="5C7785D1"/>
    <w:rsid w:val="5C8EBF84"/>
    <w:rsid w:val="5C9A4A7A"/>
    <w:rsid w:val="5C9CAB53"/>
    <w:rsid w:val="5CCA3821"/>
    <w:rsid w:val="5CE6D5CA"/>
    <w:rsid w:val="5CF5A6F1"/>
    <w:rsid w:val="5D117B2B"/>
    <w:rsid w:val="5D27BC08"/>
    <w:rsid w:val="5D80F88C"/>
    <w:rsid w:val="5E4654D6"/>
    <w:rsid w:val="5E5589F5"/>
    <w:rsid w:val="5E587E52"/>
    <w:rsid w:val="5E68A021"/>
    <w:rsid w:val="5E726246"/>
    <w:rsid w:val="5E9A9A89"/>
    <w:rsid w:val="5E9C6E47"/>
    <w:rsid w:val="5EC221FD"/>
    <w:rsid w:val="5ED178CB"/>
    <w:rsid w:val="5EFBF64E"/>
    <w:rsid w:val="5EFD9763"/>
    <w:rsid w:val="5F134CA4"/>
    <w:rsid w:val="5F3B10C3"/>
    <w:rsid w:val="5F6CC902"/>
    <w:rsid w:val="5F6F2976"/>
    <w:rsid w:val="5F97E202"/>
    <w:rsid w:val="5FA14C2B"/>
    <w:rsid w:val="5FB02E58"/>
    <w:rsid w:val="5FE49BAF"/>
    <w:rsid w:val="5FE9E52B"/>
    <w:rsid w:val="6023E76B"/>
    <w:rsid w:val="60358CC6"/>
    <w:rsid w:val="6053E600"/>
    <w:rsid w:val="6053E74E"/>
    <w:rsid w:val="605BBBAB"/>
    <w:rsid w:val="605C5702"/>
    <w:rsid w:val="606BDEC0"/>
    <w:rsid w:val="609B06AB"/>
    <w:rsid w:val="60A50BEA"/>
    <w:rsid w:val="60AF9D8B"/>
    <w:rsid w:val="60B4A508"/>
    <w:rsid w:val="60C90EEC"/>
    <w:rsid w:val="60E76C37"/>
    <w:rsid w:val="611442FA"/>
    <w:rsid w:val="6137851C"/>
    <w:rsid w:val="61436341"/>
    <w:rsid w:val="6159A442"/>
    <w:rsid w:val="61788B49"/>
    <w:rsid w:val="6179E639"/>
    <w:rsid w:val="6196A887"/>
    <w:rsid w:val="61A9C1E5"/>
    <w:rsid w:val="61B2BE72"/>
    <w:rsid w:val="61D43E58"/>
    <w:rsid w:val="61EF5D9D"/>
    <w:rsid w:val="61FCCF76"/>
    <w:rsid w:val="62071746"/>
    <w:rsid w:val="62089F4A"/>
    <w:rsid w:val="621795FB"/>
    <w:rsid w:val="6222992E"/>
    <w:rsid w:val="622775E8"/>
    <w:rsid w:val="624229D7"/>
    <w:rsid w:val="62707EEB"/>
    <w:rsid w:val="62977165"/>
    <w:rsid w:val="62A09D31"/>
    <w:rsid w:val="62BC3004"/>
    <w:rsid w:val="62DF2D92"/>
    <w:rsid w:val="632C8C52"/>
    <w:rsid w:val="634502E7"/>
    <w:rsid w:val="63451831"/>
    <w:rsid w:val="636B9467"/>
    <w:rsid w:val="636D1308"/>
    <w:rsid w:val="637BDE72"/>
    <w:rsid w:val="637F9CD5"/>
    <w:rsid w:val="63888D3C"/>
    <w:rsid w:val="638905C5"/>
    <w:rsid w:val="639CD36B"/>
    <w:rsid w:val="63A07F2F"/>
    <w:rsid w:val="63A4DFE5"/>
    <w:rsid w:val="63B97F10"/>
    <w:rsid w:val="63C70CFF"/>
    <w:rsid w:val="63C96EEE"/>
    <w:rsid w:val="63F4D5EB"/>
    <w:rsid w:val="63FBD04B"/>
    <w:rsid w:val="63FD470F"/>
    <w:rsid w:val="643666BD"/>
    <w:rsid w:val="6448FC94"/>
    <w:rsid w:val="645CAC2F"/>
    <w:rsid w:val="648E9E1D"/>
    <w:rsid w:val="64AAB458"/>
    <w:rsid w:val="64CE8D42"/>
    <w:rsid w:val="64D814B9"/>
    <w:rsid w:val="64F10A02"/>
    <w:rsid w:val="652CA80D"/>
    <w:rsid w:val="652E5C51"/>
    <w:rsid w:val="656560A0"/>
    <w:rsid w:val="6573483F"/>
    <w:rsid w:val="6598DD4A"/>
    <w:rsid w:val="65E45266"/>
    <w:rsid w:val="65EBCC47"/>
    <w:rsid w:val="660084F7"/>
    <w:rsid w:val="66359C21"/>
    <w:rsid w:val="663857AF"/>
    <w:rsid w:val="66400CF3"/>
    <w:rsid w:val="664C9E7C"/>
    <w:rsid w:val="664DD45F"/>
    <w:rsid w:val="666BECFC"/>
    <w:rsid w:val="667561F7"/>
    <w:rsid w:val="669F92A6"/>
    <w:rsid w:val="66B45415"/>
    <w:rsid w:val="66B5E7AC"/>
    <w:rsid w:val="66F745B5"/>
    <w:rsid w:val="67024073"/>
    <w:rsid w:val="67025AA9"/>
    <w:rsid w:val="670560DE"/>
    <w:rsid w:val="672CBDDD"/>
    <w:rsid w:val="67311038"/>
    <w:rsid w:val="67461047"/>
    <w:rsid w:val="674D1B98"/>
    <w:rsid w:val="676615AA"/>
    <w:rsid w:val="6772C759"/>
    <w:rsid w:val="677562B2"/>
    <w:rsid w:val="677C30E3"/>
    <w:rsid w:val="678BC8ED"/>
    <w:rsid w:val="67A2F03D"/>
    <w:rsid w:val="67BB42D4"/>
    <w:rsid w:val="67C39074"/>
    <w:rsid w:val="67D6D3ED"/>
    <w:rsid w:val="67E69688"/>
    <w:rsid w:val="67F7342E"/>
    <w:rsid w:val="6800EEBC"/>
    <w:rsid w:val="680353D7"/>
    <w:rsid w:val="680EFD40"/>
    <w:rsid w:val="682EDB27"/>
    <w:rsid w:val="683A506B"/>
    <w:rsid w:val="68460BE1"/>
    <w:rsid w:val="68504673"/>
    <w:rsid w:val="6854A1D2"/>
    <w:rsid w:val="685B37EC"/>
    <w:rsid w:val="68784985"/>
    <w:rsid w:val="68822AAF"/>
    <w:rsid w:val="688EBB57"/>
    <w:rsid w:val="689BD941"/>
    <w:rsid w:val="68B079F7"/>
    <w:rsid w:val="68CFA8B4"/>
    <w:rsid w:val="68E31D7E"/>
    <w:rsid w:val="68FB54EF"/>
    <w:rsid w:val="68FB6601"/>
    <w:rsid w:val="691C1024"/>
    <w:rsid w:val="696F784F"/>
    <w:rsid w:val="69794AA5"/>
    <w:rsid w:val="6A0B0A3A"/>
    <w:rsid w:val="6A2DCB05"/>
    <w:rsid w:val="6A399F7A"/>
    <w:rsid w:val="6A675462"/>
    <w:rsid w:val="6A6E80D1"/>
    <w:rsid w:val="6A7F10C2"/>
    <w:rsid w:val="6AB66682"/>
    <w:rsid w:val="6AD4C2FD"/>
    <w:rsid w:val="6AE31255"/>
    <w:rsid w:val="6B045DD7"/>
    <w:rsid w:val="6B113864"/>
    <w:rsid w:val="6B38B15F"/>
    <w:rsid w:val="6B4F10AF"/>
    <w:rsid w:val="6B5C447C"/>
    <w:rsid w:val="6B964BF8"/>
    <w:rsid w:val="6BA14D0C"/>
    <w:rsid w:val="6BB25C2B"/>
    <w:rsid w:val="6BBD3BE2"/>
    <w:rsid w:val="6BD29F64"/>
    <w:rsid w:val="6BF3B9C9"/>
    <w:rsid w:val="6C080347"/>
    <w:rsid w:val="6C1FAE66"/>
    <w:rsid w:val="6C35B155"/>
    <w:rsid w:val="6C471B15"/>
    <w:rsid w:val="6C4B5E00"/>
    <w:rsid w:val="6C63528E"/>
    <w:rsid w:val="6CD2DE0B"/>
    <w:rsid w:val="6CD33E0D"/>
    <w:rsid w:val="6CDBAEC7"/>
    <w:rsid w:val="6CE77FE6"/>
    <w:rsid w:val="6D04C948"/>
    <w:rsid w:val="6D11616C"/>
    <w:rsid w:val="6D16AFE5"/>
    <w:rsid w:val="6D2F7FDA"/>
    <w:rsid w:val="6D387D04"/>
    <w:rsid w:val="6D620B40"/>
    <w:rsid w:val="6D62D9B3"/>
    <w:rsid w:val="6DA69210"/>
    <w:rsid w:val="6DA8D05D"/>
    <w:rsid w:val="6DBD51B2"/>
    <w:rsid w:val="6E1E416A"/>
    <w:rsid w:val="6E37181D"/>
    <w:rsid w:val="6E530172"/>
    <w:rsid w:val="6E66C80D"/>
    <w:rsid w:val="6E8BAABF"/>
    <w:rsid w:val="6E93389E"/>
    <w:rsid w:val="6EA02430"/>
    <w:rsid w:val="6EC0AB58"/>
    <w:rsid w:val="6EC1793C"/>
    <w:rsid w:val="6F2694EB"/>
    <w:rsid w:val="6F33FA28"/>
    <w:rsid w:val="6FEF3637"/>
    <w:rsid w:val="6FF31EC4"/>
    <w:rsid w:val="7001834C"/>
    <w:rsid w:val="70287572"/>
    <w:rsid w:val="702C64DB"/>
    <w:rsid w:val="70448736"/>
    <w:rsid w:val="70570738"/>
    <w:rsid w:val="706DE369"/>
    <w:rsid w:val="707D1077"/>
    <w:rsid w:val="70906CEC"/>
    <w:rsid w:val="70988280"/>
    <w:rsid w:val="70C60C64"/>
    <w:rsid w:val="70CFE014"/>
    <w:rsid w:val="70D9CE02"/>
    <w:rsid w:val="70EEB09D"/>
    <w:rsid w:val="71399329"/>
    <w:rsid w:val="7149D606"/>
    <w:rsid w:val="717654C3"/>
    <w:rsid w:val="71A6A83D"/>
    <w:rsid w:val="71B9112F"/>
    <w:rsid w:val="72029C09"/>
    <w:rsid w:val="7215AEA4"/>
    <w:rsid w:val="72516303"/>
    <w:rsid w:val="7254E4F4"/>
    <w:rsid w:val="725E35AD"/>
    <w:rsid w:val="7261A309"/>
    <w:rsid w:val="727D71CF"/>
    <w:rsid w:val="72A7CB07"/>
    <w:rsid w:val="730E958B"/>
    <w:rsid w:val="73100F03"/>
    <w:rsid w:val="7320595A"/>
    <w:rsid w:val="7349E4E2"/>
    <w:rsid w:val="73A148FD"/>
    <w:rsid w:val="73B856F8"/>
    <w:rsid w:val="73E94137"/>
    <w:rsid w:val="73F5D771"/>
    <w:rsid w:val="74142DE3"/>
    <w:rsid w:val="7452D28F"/>
    <w:rsid w:val="74949491"/>
    <w:rsid w:val="74A4A332"/>
    <w:rsid w:val="74C1140A"/>
    <w:rsid w:val="74E3F7DF"/>
    <w:rsid w:val="74EF0985"/>
    <w:rsid w:val="751DA188"/>
    <w:rsid w:val="751E0120"/>
    <w:rsid w:val="75261ED5"/>
    <w:rsid w:val="754C6DA1"/>
    <w:rsid w:val="755DC47C"/>
    <w:rsid w:val="758E63FE"/>
    <w:rsid w:val="75F98940"/>
    <w:rsid w:val="7602D84D"/>
    <w:rsid w:val="761816D1"/>
    <w:rsid w:val="76220BEB"/>
    <w:rsid w:val="762B8725"/>
    <w:rsid w:val="763C3DA8"/>
    <w:rsid w:val="7641CE7D"/>
    <w:rsid w:val="7646364D"/>
    <w:rsid w:val="76515E5C"/>
    <w:rsid w:val="76611A1F"/>
    <w:rsid w:val="76996D2F"/>
    <w:rsid w:val="76B5CCDE"/>
    <w:rsid w:val="76B72AEA"/>
    <w:rsid w:val="76B8F455"/>
    <w:rsid w:val="76BA87A3"/>
    <w:rsid w:val="76C5477A"/>
    <w:rsid w:val="7722C921"/>
    <w:rsid w:val="7783541B"/>
    <w:rsid w:val="77A83AE3"/>
    <w:rsid w:val="77E9CBB8"/>
    <w:rsid w:val="77ED1FA7"/>
    <w:rsid w:val="7803FFD3"/>
    <w:rsid w:val="782194BE"/>
    <w:rsid w:val="785BFCD3"/>
    <w:rsid w:val="78787AE8"/>
    <w:rsid w:val="78C07BB9"/>
    <w:rsid w:val="78C789A5"/>
    <w:rsid w:val="7969D01A"/>
    <w:rsid w:val="79745829"/>
    <w:rsid w:val="7976779F"/>
    <w:rsid w:val="79799FFD"/>
    <w:rsid w:val="79993FAB"/>
    <w:rsid w:val="79C749E3"/>
    <w:rsid w:val="79C7524D"/>
    <w:rsid w:val="79F4C1A2"/>
    <w:rsid w:val="79FD3549"/>
    <w:rsid w:val="7A1F9621"/>
    <w:rsid w:val="7A345F1E"/>
    <w:rsid w:val="7AD7AF33"/>
    <w:rsid w:val="7ADC473B"/>
    <w:rsid w:val="7B04C59B"/>
    <w:rsid w:val="7B1309CF"/>
    <w:rsid w:val="7B199CB4"/>
    <w:rsid w:val="7B30BEEB"/>
    <w:rsid w:val="7B38F5F0"/>
    <w:rsid w:val="7B65F528"/>
    <w:rsid w:val="7B893E01"/>
    <w:rsid w:val="7BB4D321"/>
    <w:rsid w:val="7BBE1B86"/>
    <w:rsid w:val="7BD3F2AC"/>
    <w:rsid w:val="7BE1035E"/>
    <w:rsid w:val="7C01647F"/>
    <w:rsid w:val="7C143EF6"/>
    <w:rsid w:val="7C3E6E49"/>
    <w:rsid w:val="7C3E7114"/>
    <w:rsid w:val="7C5FE54F"/>
    <w:rsid w:val="7C68935C"/>
    <w:rsid w:val="7C6E2FF8"/>
    <w:rsid w:val="7C81C885"/>
    <w:rsid w:val="7C81DD11"/>
    <w:rsid w:val="7C875855"/>
    <w:rsid w:val="7CA47D59"/>
    <w:rsid w:val="7CBA1624"/>
    <w:rsid w:val="7CC3A0AA"/>
    <w:rsid w:val="7D2EC30A"/>
    <w:rsid w:val="7D44524A"/>
    <w:rsid w:val="7D45AAD2"/>
    <w:rsid w:val="7D50C826"/>
    <w:rsid w:val="7D50E60F"/>
    <w:rsid w:val="7D6EED1A"/>
    <w:rsid w:val="7D87A364"/>
    <w:rsid w:val="7D881A49"/>
    <w:rsid w:val="7D9A03FC"/>
    <w:rsid w:val="7DA1E57E"/>
    <w:rsid w:val="7DB9B81E"/>
    <w:rsid w:val="7DC09BBE"/>
    <w:rsid w:val="7DE218D6"/>
    <w:rsid w:val="7E258A7F"/>
    <w:rsid w:val="7E2A18EE"/>
    <w:rsid w:val="7E3657EA"/>
    <w:rsid w:val="7E4C7E6E"/>
    <w:rsid w:val="7E5592A7"/>
    <w:rsid w:val="7E5742FD"/>
    <w:rsid w:val="7E6F8879"/>
    <w:rsid w:val="7E90756F"/>
    <w:rsid w:val="7E96646C"/>
    <w:rsid w:val="7EA78B1F"/>
    <w:rsid w:val="7EB45EB1"/>
    <w:rsid w:val="7EC59316"/>
    <w:rsid w:val="7ED0B090"/>
    <w:rsid w:val="7ED2697C"/>
    <w:rsid w:val="7EDB0304"/>
    <w:rsid w:val="7EF8F0B6"/>
    <w:rsid w:val="7F2B1E16"/>
    <w:rsid w:val="7F31A77E"/>
    <w:rsid w:val="7F5AC5A0"/>
    <w:rsid w:val="7F8A87F1"/>
    <w:rsid w:val="7F92F76C"/>
    <w:rsid w:val="7F9FB90E"/>
    <w:rsid w:val="7FA54FA2"/>
    <w:rsid w:val="7FA6FAF5"/>
    <w:rsid w:val="7FC26F2C"/>
    <w:rsid w:val="7FD233BA"/>
    <w:rsid w:val="7FDD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6377F6"/>
  <w15:docId w15:val="{869A28A0-4FEB-4C50-B94F-B9A9EFA8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818CA"/>
    <w:pPr>
      <w:spacing w:after="240" w:line="240" w:lineRule="auto"/>
      <w:jc w:val="both"/>
    </w:pPr>
    <w:rPr>
      <w:rFonts w:ascii="Calibri" w:eastAsia="Times New Roman" w:hAnsi="Calibri" w:cs="Times New Roman"/>
      <w:color w:val="404040" w:themeColor="text1" w:themeTint="BF"/>
      <w:szCs w:val="24"/>
      <w:lang w:val="en-GB" w:eastAsia="nl-NL"/>
    </w:rPr>
  </w:style>
  <w:style w:type="paragraph" w:styleId="Kop1">
    <w:name w:val="heading 1"/>
    <w:basedOn w:val="Standaard"/>
    <w:next w:val="Standaard"/>
    <w:link w:val="Kop1Char"/>
    <w:qFormat/>
    <w:rsid w:val="003D7E68"/>
    <w:pPr>
      <w:keepNext/>
      <w:spacing w:before="480" w:after="0" w:line="360" w:lineRule="auto"/>
      <w:outlineLvl w:val="0"/>
    </w:pPr>
    <w:rPr>
      <w:rFonts w:cs="Arial"/>
      <w:bCs/>
      <w:kern w:val="32"/>
      <w:sz w:val="36"/>
      <w:szCs w:val="26"/>
    </w:rPr>
  </w:style>
  <w:style w:type="paragraph" w:styleId="Kop2">
    <w:name w:val="heading 2"/>
    <w:basedOn w:val="Kop1"/>
    <w:next w:val="Standaard"/>
    <w:link w:val="Kop2Char"/>
    <w:qFormat/>
    <w:rsid w:val="007E25F6"/>
    <w:pPr>
      <w:outlineLvl w:val="1"/>
    </w:pPr>
    <w:rPr>
      <w:sz w:val="28"/>
      <w:lang w:val="nl-BE" w:eastAsia="nl-BE"/>
    </w:rPr>
  </w:style>
  <w:style w:type="paragraph" w:styleId="Kop3">
    <w:name w:val="heading 3"/>
    <w:basedOn w:val="Standaard"/>
    <w:next w:val="Standaard"/>
    <w:link w:val="Kop3Char"/>
    <w:qFormat/>
    <w:rsid w:val="007E25F6"/>
    <w:pPr>
      <w:outlineLvl w:val="2"/>
    </w:pPr>
    <w:rPr>
      <w:i/>
      <w:lang w:val="en-US"/>
    </w:rPr>
  </w:style>
  <w:style w:type="paragraph" w:styleId="Kop4">
    <w:name w:val="heading 4"/>
    <w:basedOn w:val="Standaard"/>
    <w:next w:val="Standaard"/>
    <w:link w:val="Kop4Char"/>
    <w:qFormat/>
    <w:rsid w:val="000772E4"/>
    <w:pPr>
      <w:keepNext/>
      <w:numPr>
        <w:ilvl w:val="3"/>
        <w:numId w:val="4"/>
      </w:numPr>
      <w:spacing w:line="360" w:lineRule="auto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qFormat/>
    <w:rsid w:val="000772E4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0772E4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Kop7">
    <w:name w:val="heading 7"/>
    <w:basedOn w:val="Standaard"/>
    <w:next w:val="Standaard"/>
    <w:link w:val="Kop7Char"/>
    <w:qFormat/>
    <w:rsid w:val="000772E4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Kop8">
    <w:name w:val="heading 8"/>
    <w:basedOn w:val="Standaard"/>
    <w:next w:val="Standaard"/>
    <w:link w:val="Kop8Char"/>
    <w:qFormat/>
    <w:rsid w:val="000772E4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Kop9">
    <w:name w:val="heading 9"/>
    <w:basedOn w:val="Standaard"/>
    <w:next w:val="Standaard"/>
    <w:link w:val="Kop9Char"/>
    <w:qFormat/>
    <w:rsid w:val="000772E4"/>
    <w:pPr>
      <w:numPr>
        <w:ilvl w:val="8"/>
        <w:numId w:val="4"/>
      </w:numPr>
      <w:spacing w:before="240" w:after="6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3248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32480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nhideWhenUsed/>
    <w:rsid w:val="001C7ED4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C7ED4"/>
  </w:style>
  <w:style w:type="paragraph" w:styleId="Voettekst">
    <w:name w:val="footer"/>
    <w:basedOn w:val="Standaard"/>
    <w:link w:val="VoettekstChar"/>
    <w:uiPriority w:val="99"/>
    <w:unhideWhenUsed/>
    <w:rsid w:val="001C7ED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C7ED4"/>
  </w:style>
  <w:style w:type="paragraph" w:customStyle="1" w:styleId="Titelvoorblad">
    <w:name w:val="Titel voorblad"/>
    <w:basedOn w:val="Titel"/>
    <w:semiHidden/>
    <w:rsid w:val="000772E4"/>
    <w:pPr>
      <w:spacing w:after="280" w:line="600" w:lineRule="atLeast"/>
      <w:contextualSpacing w:val="0"/>
      <w:outlineLvl w:val="0"/>
    </w:pPr>
    <w:rPr>
      <w:rFonts w:ascii="Arial" w:eastAsia="Times New Roman" w:hAnsi="Arial"/>
      <w:b/>
      <w:bCs/>
      <w:color w:val="FFFFFF"/>
      <w:spacing w:val="0"/>
      <w:position w:val="6"/>
    </w:rPr>
  </w:style>
  <w:style w:type="paragraph" w:customStyle="1" w:styleId="Subtitlevoorblad">
    <w:name w:val="Subtitle voorblad"/>
    <w:basedOn w:val="Ondertitel"/>
    <w:semiHidden/>
    <w:rsid w:val="000772E4"/>
    <w:pPr>
      <w:numPr>
        <w:ilvl w:val="0"/>
      </w:numPr>
      <w:spacing w:before="100" w:beforeAutospacing="1" w:line="420" w:lineRule="atLeast"/>
      <w:outlineLvl w:val="1"/>
    </w:pPr>
    <w:rPr>
      <w:rFonts w:ascii="Arial" w:eastAsia="Times New Roman" w:hAnsi="Arial" w:cs="Arial"/>
      <w:i w:val="0"/>
      <w:iCs w:val="0"/>
      <w:color w:val="FFFFFF"/>
      <w:spacing w:val="0"/>
      <w:position w:val="6"/>
      <w:sz w:val="36"/>
      <w:szCs w:val="36"/>
    </w:rPr>
  </w:style>
  <w:style w:type="paragraph" w:styleId="Titel">
    <w:name w:val="Title"/>
    <w:basedOn w:val="Standaard"/>
    <w:next w:val="Standaard"/>
    <w:link w:val="TitelChar"/>
    <w:uiPriority w:val="10"/>
    <w:qFormat/>
    <w:rsid w:val="00905966"/>
    <w:pPr>
      <w:spacing w:before="3600" w:after="300"/>
      <w:contextualSpacing/>
      <w:jc w:val="center"/>
    </w:pPr>
    <w:rPr>
      <w:rFonts w:eastAsiaTheme="majorEastAsia" w:cs="Arial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05966"/>
    <w:rPr>
      <w:rFonts w:ascii="Arial" w:eastAsiaTheme="majorEastAsia" w:hAnsi="Arial" w:cs="Arial"/>
      <w:spacing w:val="5"/>
      <w:kern w:val="28"/>
      <w:sz w:val="52"/>
      <w:szCs w:val="52"/>
      <w:lang w:val="nl-NL" w:eastAsia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772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772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rsid w:val="000772E4"/>
    <w:rPr>
      <w:b/>
      <w:bCs/>
    </w:rPr>
  </w:style>
  <w:style w:type="character" w:customStyle="1" w:styleId="Kop1Char">
    <w:name w:val="Kop 1 Char"/>
    <w:basedOn w:val="Standaardalinea-lettertype"/>
    <w:link w:val="Kop1"/>
    <w:rsid w:val="003D7E68"/>
    <w:rPr>
      <w:rFonts w:ascii="Arial" w:eastAsia="Times New Roman" w:hAnsi="Arial" w:cs="Arial"/>
      <w:bCs/>
      <w:color w:val="404040" w:themeColor="text1" w:themeTint="BF"/>
      <w:kern w:val="32"/>
      <w:sz w:val="36"/>
      <w:szCs w:val="26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7E25F6"/>
    <w:rPr>
      <w:rFonts w:ascii="Arial" w:eastAsia="Times New Roman" w:hAnsi="Arial" w:cs="Arial"/>
      <w:bCs/>
      <w:color w:val="404040" w:themeColor="text1" w:themeTint="BF"/>
      <w:kern w:val="32"/>
      <w:sz w:val="28"/>
      <w:szCs w:val="26"/>
      <w:lang w:eastAsia="nl-BE"/>
    </w:rPr>
  </w:style>
  <w:style w:type="character" w:customStyle="1" w:styleId="Kop3Char">
    <w:name w:val="Kop 3 Char"/>
    <w:basedOn w:val="Standaardalinea-lettertype"/>
    <w:link w:val="Kop3"/>
    <w:rsid w:val="007E25F6"/>
    <w:rPr>
      <w:rFonts w:ascii="Arial" w:eastAsia="Times New Roman" w:hAnsi="Arial" w:cs="Times New Roman"/>
      <w:i/>
      <w:color w:val="404040" w:themeColor="text1" w:themeTint="BF"/>
      <w:szCs w:val="24"/>
      <w:lang w:val="en-US" w:eastAsia="nl-NL"/>
    </w:rPr>
  </w:style>
  <w:style w:type="character" w:customStyle="1" w:styleId="Kop4Char">
    <w:name w:val="Kop 4 Char"/>
    <w:basedOn w:val="Standaardalinea-lettertype"/>
    <w:link w:val="Kop4"/>
    <w:rsid w:val="000772E4"/>
    <w:rPr>
      <w:rFonts w:ascii="Arial" w:eastAsia="Times New Roman" w:hAnsi="Arial" w:cs="Times New Roman"/>
      <w:b/>
      <w:bCs/>
      <w:szCs w:val="28"/>
      <w:lang w:val="nl-NL" w:eastAsia="nl-NL"/>
    </w:rPr>
  </w:style>
  <w:style w:type="character" w:customStyle="1" w:styleId="Kop5Char">
    <w:name w:val="Kop 5 Char"/>
    <w:basedOn w:val="Standaardalinea-lettertype"/>
    <w:link w:val="Kop5"/>
    <w:rsid w:val="000772E4"/>
    <w:rPr>
      <w:rFonts w:ascii="Arial" w:eastAsia="Times New Roman" w:hAnsi="Arial" w:cs="Times New Roman"/>
      <w:b/>
      <w:bCs/>
      <w:i/>
      <w:iCs/>
      <w:sz w:val="26"/>
      <w:szCs w:val="26"/>
      <w:lang w:val="nl-NL" w:eastAsia="nl-NL"/>
    </w:rPr>
  </w:style>
  <w:style w:type="character" w:customStyle="1" w:styleId="Kop6Char">
    <w:name w:val="Kop 6 Char"/>
    <w:basedOn w:val="Standaardalinea-lettertype"/>
    <w:link w:val="Kop6"/>
    <w:rsid w:val="000772E4"/>
    <w:rPr>
      <w:rFonts w:ascii="Times New Roman" w:eastAsia="Times New Roman" w:hAnsi="Times New Roman" w:cs="Times New Roman"/>
      <w:b/>
      <w:bCs/>
      <w:lang w:val="nl-NL" w:eastAsia="nl-NL"/>
    </w:rPr>
  </w:style>
  <w:style w:type="character" w:customStyle="1" w:styleId="Kop7Char">
    <w:name w:val="Kop 7 Char"/>
    <w:basedOn w:val="Standaardalinea-lettertype"/>
    <w:link w:val="Kop7"/>
    <w:rsid w:val="000772E4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Kop8Char">
    <w:name w:val="Kop 8 Char"/>
    <w:basedOn w:val="Standaardalinea-lettertype"/>
    <w:link w:val="Kop8"/>
    <w:rsid w:val="000772E4"/>
    <w:rPr>
      <w:rFonts w:ascii="Times New Roman" w:eastAsia="Times New Roman" w:hAnsi="Times New Roman" w:cs="Times New Roman"/>
      <w:i/>
      <w:iCs/>
      <w:sz w:val="24"/>
      <w:szCs w:val="24"/>
      <w:lang w:val="nl-NL" w:eastAsia="nl-NL"/>
    </w:rPr>
  </w:style>
  <w:style w:type="character" w:customStyle="1" w:styleId="Kop9Char">
    <w:name w:val="Kop 9 Char"/>
    <w:basedOn w:val="Standaardalinea-lettertype"/>
    <w:link w:val="Kop9"/>
    <w:rsid w:val="000772E4"/>
    <w:rPr>
      <w:rFonts w:ascii="Arial" w:eastAsia="Times New Roman" w:hAnsi="Arial" w:cs="Arial"/>
      <w:lang w:val="nl-NL" w:eastAsia="nl-NL"/>
    </w:rPr>
  </w:style>
  <w:style w:type="numbering" w:styleId="111111">
    <w:name w:val="Outline List 2"/>
    <w:basedOn w:val="Geenlijst"/>
    <w:semiHidden/>
    <w:rsid w:val="000772E4"/>
    <w:pPr>
      <w:numPr>
        <w:numId w:val="1"/>
      </w:numPr>
    </w:pPr>
  </w:style>
  <w:style w:type="paragraph" w:styleId="Plattetekstinspringen">
    <w:name w:val="Body Text Indent"/>
    <w:basedOn w:val="Standaard"/>
    <w:link w:val="PlattetekstinspringenChar"/>
    <w:semiHidden/>
    <w:rsid w:val="000772E4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0772E4"/>
    <w:rPr>
      <w:rFonts w:ascii="Arial" w:eastAsia="Times New Roman" w:hAnsi="Arial" w:cs="Times New Roman"/>
      <w:sz w:val="20"/>
      <w:szCs w:val="24"/>
      <w:lang w:val="nl-NL" w:eastAsia="nl-NL"/>
    </w:rPr>
  </w:style>
  <w:style w:type="character" w:styleId="Hyperlink">
    <w:name w:val="Hyperlink"/>
    <w:uiPriority w:val="99"/>
    <w:rsid w:val="000772E4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rsid w:val="00F818CA"/>
    <w:pPr>
      <w:tabs>
        <w:tab w:val="right" w:leader="dot" w:pos="9072"/>
      </w:tabs>
      <w:spacing w:after="120"/>
    </w:pPr>
    <w:rPr>
      <w:rFonts w:eastAsiaTheme="majorEastAsia"/>
      <w:noProof/>
      <w:position w:val="2"/>
      <w:sz w:val="24"/>
      <w:u w:color="999999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rsid w:val="0089211B"/>
    <w:pPr>
      <w:tabs>
        <w:tab w:val="right" w:leader="dot" w:pos="9072"/>
      </w:tabs>
      <w:spacing w:after="120"/>
      <w:ind w:left="284"/>
    </w:pPr>
    <w:rPr>
      <w:rFonts w:eastAsiaTheme="majorEastAsia"/>
      <w:noProof/>
      <w:szCs w:val="20"/>
      <w:u w:color="999999"/>
      <w:lang w:eastAsia="nl-BE"/>
    </w:rPr>
  </w:style>
  <w:style w:type="paragraph" w:customStyle="1" w:styleId="Witruimte">
    <w:name w:val="Witruimte"/>
    <w:rsid w:val="000772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customStyle="1" w:styleId="Tabelkop">
    <w:name w:val="Tabelkop"/>
    <w:next w:val="Standaard"/>
    <w:rsid w:val="000772E4"/>
    <w:pPr>
      <w:spacing w:before="60" w:after="60" w:line="240" w:lineRule="auto"/>
    </w:pPr>
    <w:rPr>
      <w:rFonts w:ascii="Times New Roman" w:eastAsia="Times New Roman" w:hAnsi="Times New Roman" w:cs="Times New Roman"/>
      <w:b/>
      <w:sz w:val="20"/>
      <w:szCs w:val="20"/>
      <w:lang w:val="nl-NL"/>
    </w:rPr>
  </w:style>
  <w:style w:type="paragraph" w:customStyle="1" w:styleId="Tabeltekst">
    <w:name w:val="Tabeltekst"/>
    <w:rsid w:val="000772E4"/>
    <w:pPr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customStyle="1" w:styleId="Voorblad">
    <w:name w:val="Voorblad"/>
    <w:rsid w:val="000772E4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i/>
      <w:sz w:val="48"/>
      <w:szCs w:val="20"/>
      <w:lang w:val="nl-NL"/>
    </w:rPr>
  </w:style>
  <w:style w:type="paragraph" w:customStyle="1" w:styleId="Paragraph1">
    <w:name w:val="Paragraph 1"/>
    <w:basedOn w:val="Standaard"/>
    <w:rsid w:val="0054057D"/>
    <w:pPr>
      <w:spacing w:after="120"/>
      <w:ind w:left="446"/>
    </w:pPr>
    <w:rPr>
      <w:szCs w:val="20"/>
      <w:lang w:val="en-US" w:eastAsia="en-US"/>
    </w:rPr>
  </w:style>
  <w:style w:type="paragraph" w:customStyle="1" w:styleId="Paragraph2">
    <w:name w:val="Paragraph 2"/>
    <w:basedOn w:val="Standaard"/>
    <w:rsid w:val="0054057D"/>
    <w:pPr>
      <w:spacing w:after="120"/>
      <w:ind w:left="1166"/>
    </w:pPr>
    <w:rPr>
      <w:szCs w:val="20"/>
      <w:lang w:val="en-US" w:eastAsia="en-US"/>
    </w:rPr>
  </w:style>
  <w:style w:type="paragraph" w:styleId="Normaalweb">
    <w:name w:val="Normal (Web)"/>
    <w:basedOn w:val="Standaard"/>
    <w:uiPriority w:val="99"/>
    <w:rsid w:val="0054057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US" w:eastAsia="en-US"/>
    </w:rPr>
  </w:style>
  <w:style w:type="table" w:styleId="Tabelraster">
    <w:name w:val="Table Grid"/>
    <w:basedOn w:val="Standaardtabel"/>
    <w:uiPriority w:val="59"/>
    <w:rsid w:val="00DF6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jabloon">
    <w:name w:val="Sjabloon"/>
    <w:basedOn w:val="Standaard"/>
    <w:link w:val="SjabloonChar"/>
    <w:qFormat/>
    <w:rsid w:val="00C94BC7"/>
    <w:rPr>
      <w:rFonts w:ascii="Times New Roman" w:hAnsi="Times New Roman"/>
      <w:i/>
    </w:rPr>
  </w:style>
  <w:style w:type="character" w:customStyle="1" w:styleId="SjabloonChar">
    <w:name w:val="Sjabloon Char"/>
    <w:basedOn w:val="Standaardalinea-lettertype"/>
    <w:link w:val="Sjabloon"/>
    <w:rsid w:val="00C94BC7"/>
    <w:rPr>
      <w:rFonts w:ascii="Times New Roman" w:eastAsia="Times New Roman" w:hAnsi="Times New Roman" w:cs="Times New Roman"/>
      <w:i/>
      <w:color w:val="404040" w:themeColor="text1" w:themeTint="BF"/>
      <w:szCs w:val="24"/>
      <w:lang w:val="nl-NL" w:eastAsia="nl-NL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Pr>
      <w:rFonts w:ascii="Calibri" w:eastAsia="Times New Roman" w:hAnsi="Calibri" w:cs="Times New Roman"/>
      <w:color w:val="404040" w:themeColor="text1" w:themeTint="BF"/>
      <w:sz w:val="20"/>
      <w:szCs w:val="20"/>
      <w:lang w:val="nl-NL"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469E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469E3"/>
    <w:rPr>
      <w:rFonts w:ascii="Calibri" w:eastAsia="Times New Roman" w:hAnsi="Calibri" w:cs="Times New Roman"/>
      <w:b/>
      <w:bCs/>
      <w:color w:val="404040" w:themeColor="text1" w:themeTint="BF"/>
      <w:sz w:val="20"/>
      <w:szCs w:val="20"/>
      <w:lang w:val="nl-NL" w:eastAsia="nl-NL"/>
    </w:rPr>
  </w:style>
  <w:style w:type="paragraph" w:styleId="Revisie">
    <w:name w:val="Revision"/>
    <w:hidden/>
    <w:uiPriority w:val="99"/>
    <w:semiHidden/>
    <w:rsid w:val="008469E3"/>
    <w:pPr>
      <w:spacing w:after="0" w:line="240" w:lineRule="auto"/>
    </w:pPr>
    <w:rPr>
      <w:rFonts w:ascii="Calibri" w:eastAsia="Times New Roman" w:hAnsi="Calibri" w:cs="Times New Roman"/>
      <w:color w:val="404040" w:themeColor="text1" w:themeTint="BF"/>
      <w:szCs w:val="24"/>
      <w:lang w:val="nl-NL"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9211B"/>
    <w:pPr>
      <w:keepLines/>
      <w:spacing w:before="360" w:after="240" w:line="259" w:lineRule="auto"/>
      <w:jc w:val="left"/>
      <w:outlineLvl w:val="9"/>
    </w:pPr>
  </w:style>
  <w:style w:type="paragraph" w:styleId="Inhopg3">
    <w:name w:val="toc 3"/>
    <w:basedOn w:val="Standaard"/>
    <w:next w:val="Standaard"/>
    <w:autoRedefine/>
    <w:uiPriority w:val="39"/>
    <w:unhideWhenUsed/>
    <w:rsid w:val="0089211B"/>
    <w:pPr>
      <w:tabs>
        <w:tab w:val="right" w:leader="dot" w:pos="9062"/>
      </w:tabs>
      <w:spacing w:after="120" w:line="259" w:lineRule="auto"/>
      <w:ind w:left="567"/>
      <w:jc w:val="left"/>
    </w:pPr>
    <w:rPr>
      <w:rFonts w:eastAsiaTheme="majorEastAsia"/>
      <w:i/>
      <w:noProof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783F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783F1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1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9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LYC~1\AppData\Local\Temp\Kleur%20A4%20staand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CD812F03FA424FB015B997291D6627" ma:contentTypeVersion="10" ma:contentTypeDescription="Een nieuw document maken." ma:contentTypeScope="" ma:versionID="6e70e316de76be9cd8ffdec270ef6323">
  <xsd:schema xmlns:xsd="http://www.w3.org/2001/XMLSchema" xmlns:xs="http://www.w3.org/2001/XMLSchema" xmlns:p="http://schemas.microsoft.com/office/2006/metadata/properties" xmlns:ns2="34abbe55-4514-45de-a347-6feee3aacdcd" targetNamespace="http://schemas.microsoft.com/office/2006/metadata/properties" ma:root="true" ma:fieldsID="9c9bfde809722819979623bf20dadc14" ns2:_="">
    <xsd:import namespace="34abbe55-4514-45de-a347-6feee3aacd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abbe55-4514-45de-a347-6feee3aacd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03709C-A4CC-408B-A127-2B1264A4F7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8117F5-3770-45C1-A7A0-1BC7C6554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abbe55-4514-45de-a347-6feee3aacd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259391-9CD6-4EBB-A3BB-8E0400EA5E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FE26D0-9353-4E79-9B67-531A742F56F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Kleur A4 staand</Template>
  <TotalTime>77</TotalTime>
  <Pages>5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Plantijn Hogeschool</Company>
  <LinksUpToDate>false</LinksUpToDate>
  <CharactersWithSpaces>1427</CharactersWithSpaces>
  <SharedDoc>false</SharedDoc>
  <HLinks>
    <vt:vector size="30" baseType="variant"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_Toc74300537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_Toc74300536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_Toc74300535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_Toc74300534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_Toc74300533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cp:lastModifiedBy>El Moussaoui Nabil [student]</cp:lastModifiedBy>
  <cp:revision>190</cp:revision>
  <cp:lastPrinted>2019-06-10T14:38:00Z</cp:lastPrinted>
  <dcterms:created xsi:type="dcterms:W3CDTF">2020-03-27T09:44:00Z</dcterms:created>
  <dcterms:modified xsi:type="dcterms:W3CDTF">2023-01-09T20:55:00Z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0x010100F1CD812F03FA424FB015B997291D6627</vt:lpwstr>
  </property>
</Properties>
</file>